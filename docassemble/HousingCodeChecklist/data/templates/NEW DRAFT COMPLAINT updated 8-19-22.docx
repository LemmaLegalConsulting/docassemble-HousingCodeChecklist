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4735" w14:textId="77777777" w:rsidR="00975EC2" w:rsidRPr="00BD6685" w:rsidRDefault="00975EC2" w:rsidP="0024399E">
      <w:pPr>
        <w:jc w:val="center"/>
        <w:rPr>
          <w:sz w:val="28"/>
          <w:szCs w:val="28"/>
        </w:rPr>
      </w:pPr>
      <w:r w:rsidRPr="00BD6685">
        <w:rPr>
          <w:b/>
          <w:bCs/>
          <w:smallCaps/>
          <w:sz w:val="28"/>
          <w:szCs w:val="28"/>
        </w:rPr>
        <w:t>Commonwealth of Massachusetts</w:t>
      </w:r>
      <w:r w:rsidR="00D42457" w:rsidRPr="00BD6685">
        <w:rPr>
          <w:b/>
          <w:bCs/>
          <w:smallCaps/>
          <w:sz w:val="28"/>
          <w:szCs w:val="28"/>
        </w:rPr>
        <w:br/>
      </w:r>
      <w:r w:rsidRPr="00BD6685">
        <w:rPr>
          <w:b/>
          <w:bCs/>
          <w:smallCaps/>
          <w:sz w:val="28"/>
          <w:szCs w:val="28"/>
        </w:rPr>
        <w:t>Trial Court</w:t>
      </w:r>
    </w:p>
    <w:p w14:paraId="7681B230" w14:textId="46C88702" w:rsidR="00D42457" w:rsidRPr="00BD6685" w:rsidRDefault="00975EC2" w:rsidP="00D42457">
      <w:pPr>
        <w:tabs>
          <w:tab w:val="left" w:pos="540"/>
          <w:tab w:val="left" w:pos="720"/>
          <w:tab w:val="left" w:pos="1440"/>
          <w:tab w:val="left" w:pos="2160"/>
          <w:tab w:val="left" w:pos="2880"/>
          <w:tab w:val="left" w:pos="3600"/>
          <w:tab w:val="left" w:pos="4320"/>
          <w:tab w:val="left" w:pos="4500"/>
          <w:tab w:val="left" w:pos="5040"/>
          <w:tab w:val="left" w:pos="5580"/>
        </w:tabs>
        <w:ind w:left="240" w:hanging="240"/>
      </w:pPr>
      <w:r w:rsidRPr="00BD6685">
        <w:rPr>
          <w:b/>
          <w:bCs/>
        </w:rPr>
        <w:t>a.</w:t>
      </w:r>
      <w:r w:rsidRPr="00BD6685">
        <w:t xml:space="preserve"> </w:t>
      </w:r>
      <w:r w:rsidR="0024399E" w:rsidRPr="00BD6685">
        <w:t>________________________________</w:t>
      </w:r>
      <w:r w:rsidRPr="00BD6685">
        <w:t>, ss:</w:t>
      </w:r>
      <w:r w:rsidRPr="00BD6685">
        <w:tab/>
      </w:r>
      <w:r w:rsidRPr="00BD6685">
        <w:tab/>
      </w:r>
      <w:r w:rsidRPr="00BD6685">
        <w:rPr>
          <w:b/>
          <w:bCs/>
        </w:rPr>
        <w:t>d.</w:t>
      </w:r>
      <w:r w:rsidRPr="00BD6685">
        <w:t xml:space="preserve"> Name of Court </w:t>
      </w:r>
      <w:r w:rsidR="0024399E" w:rsidRPr="00BD6685">
        <w:t>______________________</w:t>
      </w:r>
      <w:r w:rsidR="00D42457" w:rsidRPr="00BD6685">
        <w:br/>
        <w:t>County</w:t>
      </w:r>
      <w:r w:rsidRPr="00BD6685">
        <w:t xml:space="preserve">    </w:t>
      </w:r>
    </w:p>
    <w:p w14:paraId="689DD7E4" w14:textId="77777777" w:rsidR="00975EC2" w:rsidRPr="00BD6685" w:rsidRDefault="00D42457" w:rsidP="00D42457">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pPr>
      <w:r w:rsidRPr="00BD6685">
        <w:rPr>
          <w:b/>
          <w:bCs/>
        </w:rPr>
        <w:t>b.</w:t>
      </w:r>
      <w:r w:rsidRPr="00BD6685">
        <w:t xml:space="preserve"> ________________________________</w:t>
      </w:r>
      <w:r w:rsidRPr="00BD6685">
        <w:tab/>
      </w:r>
      <w:r w:rsidRPr="00BD6685">
        <w:tab/>
      </w:r>
      <w:r w:rsidRPr="00BD6685">
        <w:tab/>
      </w:r>
      <w:r w:rsidRPr="00BD6685">
        <w:tab/>
      </w:r>
      <w:r w:rsidR="00975EC2" w:rsidRPr="00BD6685">
        <w:rPr>
          <w:b/>
          <w:bCs/>
        </w:rPr>
        <w:t>e.</w:t>
      </w:r>
      <w:r w:rsidR="00975EC2" w:rsidRPr="00BD6685">
        <w:t xml:space="preserve"> Civil Docket No. </w:t>
      </w:r>
      <w:r w:rsidR="0024399E" w:rsidRPr="00BD6685">
        <w:t>_____________________</w:t>
      </w:r>
      <w:r w:rsidRPr="00BD6685">
        <w:br/>
        <w:t>Plaintiff(s) - Tenant(s)</w:t>
      </w:r>
    </w:p>
    <w:p w14:paraId="0A703ACB" w14:textId="77777777" w:rsidR="00975EC2" w:rsidRPr="00BD6685" w:rsidRDefault="00D42457"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BD6685">
        <w:t xml:space="preserve">    vs.</w:t>
      </w:r>
    </w:p>
    <w:p w14:paraId="0E8C45FB" w14:textId="77777777" w:rsidR="00975EC2" w:rsidRPr="00BD6685" w:rsidRDefault="00975EC2" w:rsidP="00D42457">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pPr>
      <w:r w:rsidRPr="00BD6685">
        <w:rPr>
          <w:b/>
          <w:bCs/>
        </w:rPr>
        <w:t>c.</w:t>
      </w:r>
      <w:r w:rsidRPr="00BD6685">
        <w:t xml:space="preserve"> </w:t>
      </w:r>
      <w:r w:rsidR="0024399E" w:rsidRPr="00BD6685">
        <w:t>________________________________</w:t>
      </w:r>
      <w:r w:rsidR="00D42457" w:rsidRPr="00BD6685">
        <w:br/>
      </w:r>
      <w:r w:rsidRPr="00BD6685">
        <w:t>Defendant(s) - Landlord(s)</w:t>
      </w:r>
    </w:p>
    <w:p w14:paraId="3665658E" w14:textId="77777777" w:rsidR="00E362A4" w:rsidRPr="00BD6685" w:rsidRDefault="00E362A4" w:rsidP="00D42457">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pPr>
    </w:p>
    <w:p w14:paraId="6AF5DB57" w14:textId="3F349DFA" w:rsidR="00975EC2" w:rsidRPr="00BD6685"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jc w:val="center"/>
        <w:rPr>
          <w:sz w:val="28"/>
          <w:szCs w:val="28"/>
        </w:rPr>
      </w:pPr>
      <w:r w:rsidRPr="00BD6685">
        <w:rPr>
          <w:b/>
          <w:bCs/>
          <w:smallCaps/>
          <w:sz w:val="28"/>
          <w:szCs w:val="28"/>
        </w:rPr>
        <w:t xml:space="preserve">Verified Complaint and </w:t>
      </w:r>
      <w:r w:rsidR="00943F98" w:rsidRPr="00BD6685">
        <w:rPr>
          <w:b/>
          <w:bCs/>
          <w:smallCaps/>
          <w:sz w:val="28"/>
          <w:szCs w:val="28"/>
        </w:rPr>
        <w:t>Request For Emergency Order For Repairs</w:t>
      </w:r>
      <w:r w:rsidR="00CD09A2" w:rsidRPr="00BD6685">
        <w:rPr>
          <w:b/>
          <w:bCs/>
          <w:smallCaps/>
          <w:sz w:val="28"/>
          <w:szCs w:val="28"/>
        </w:rPr>
        <w:t xml:space="preserve"> </w:t>
      </w:r>
      <w:r w:rsidR="00DE080B">
        <w:rPr>
          <w:b/>
          <w:bCs/>
          <w:smallCaps/>
          <w:sz w:val="28"/>
          <w:szCs w:val="28"/>
        </w:rPr>
        <w:t xml:space="preserve">and </w:t>
      </w:r>
      <w:r w:rsidR="00CD09A2" w:rsidRPr="00BD6685">
        <w:rPr>
          <w:b/>
          <w:bCs/>
          <w:smallCaps/>
          <w:sz w:val="28"/>
          <w:szCs w:val="28"/>
        </w:rPr>
        <w:t>Other Relief</w:t>
      </w:r>
    </w:p>
    <w:p w14:paraId="74EC81E0" w14:textId="65DBE7BA" w:rsidR="00975EC2" w:rsidRPr="00BD6685" w:rsidRDefault="00975EC2" w:rsidP="00943F98">
      <w:pPr>
        <w:tabs>
          <w:tab w:val="left" w:pos="1440"/>
          <w:tab w:val="right" w:leader="underscore" w:pos="9120"/>
        </w:tabs>
        <w:spacing w:after="0" w:line="300" w:lineRule="auto"/>
        <w:ind w:left="480" w:hanging="480"/>
      </w:pPr>
      <w:r w:rsidRPr="00BD6685">
        <w:rPr>
          <w:b/>
          <w:bCs/>
        </w:rPr>
        <w:t>1.</w:t>
      </w:r>
      <w:r w:rsidR="00D42457" w:rsidRPr="00BD6685">
        <w:tab/>
        <w:t xml:space="preserve">Name of Plaintiff (the </w:t>
      </w:r>
      <w:r w:rsidR="00943F98" w:rsidRPr="00BD6685">
        <w:t>T</w:t>
      </w:r>
      <w:r w:rsidR="00D42457" w:rsidRPr="00BD6685">
        <w:t>enant)</w:t>
      </w:r>
      <w:r w:rsidR="00D42457" w:rsidRPr="00BD6685">
        <w:tab/>
      </w:r>
      <w:r w:rsidR="00D42457" w:rsidRPr="00BD6685">
        <w:br/>
      </w:r>
      <w:r w:rsidR="00943F98" w:rsidRPr="00BD6685">
        <w:t xml:space="preserve">Tenant’s </w:t>
      </w:r>
      <w:r w:rsidRPr="00BD6685">
        <w:t>Address</w:t>
      </w:r>
      <w:r w:rsidR="00D42457" w:rsidRPr="00BD6685">
        <w:tab/>
      </w:r>
      <w:r w:rsidR="00D42457" w:rsidRPr="00BD6685">
        <w:br/>
        <w:t>Telephone Number</w:t>
      </w:r>
      <w:r w:rsidR="00D42457" w:rsidRPr="00BD6685">
        <w:tab/>
      </w:r>
    </w:p>
    <w:p w14:paraId="7F085516" w14:textId="4DDD003B" w:rsidR="00943F98" w:rsidRPr="00BD6685" w:rsidRDefault="00943F98" w:rsidP="00D42457">
      <w:pPr>
        <w:tabs>
          <w:tab w:val="left" w:pos="1440"/>
          <w:tab w:val="right" w:leader="underscore" w:pos="9120"/>
        </w:tabs>
        <w:spacing w:line="300" w:lineRule="auto"/>
        <w:ind w:left="480" w:hanging="480"/>
      </w:pPr>
      <w:r w:rsidRPr="00BD6685">
        <w:tab/>
        <w:t>Email:</w:t>
      </w:r>
    </w:p>
    <w:p w14:paraId="303F7685" w14:textId="27D8B20C" w:rsidR="00975EC2" w:rsidRPr="00BD6685" w:rsidRDefault="00975EC2" w:rsidP="00943F98">
      <w:pPr>
        <w:tabs>
          <w:tab w:val="left" w:pos="1440"/>
          <w:tab w:val="right" w:leader="underscore" w:pos="9120"/>
        </w:tabs>
        <w:spacing w:after="0" w:line="300" w:lineRule="auto"/>
        <w:ind w:left="480"/>
      </w:pPr>
      <w:r w:rsidRPr="00BD6685">
        <w:t xml:space="preserve">Name of Defendant (the </w:t>
      </w:r>
      <w:r w:rsidR="00943F98" w:rsidRPr="00BD6685">
        <w:t>L</w:t>
      </w:r>
      <w:r w:rsidRPr="00BD6685">
        <w:t>andlord)</w:t>
      </w:r>
      <w:r w:rsidR="00D42457" w:rsidRPr="00BD6685">
        <w:tab/>
      </w:r>
      <w:r w:rsidR="00D42457" w:rsidRPr="00BD6685">
        <w:br/>
      </w:r>
      <w:r w:rsidR="00943F98" w:rsidRPr="00BD6685">
        <w:t xml:space="preserve">Landlord’s </w:t>
      </w:r>
      <w:r w:rsidRPr="00BD6685">
        <w:t xml:space="preserve">Address </w:t>
      </w:r>
      <w:r w:rsidR="00D42457" w:rsidRPr="00BD6685">
        <w:tab/>
      </w:r>
      <w:r w:rsidR="00D42457" w:rsidRPr="00BD6685">
        <w:br/>
      </w:r>
      <w:r w:rsidRPr="00BD6685">
        <w:t xml:space="preserve">Telephone Number </w:t>
      </w:r>
      <w:r w:rsidR="00D42457" w:rsidRPr="00BD6685">
        <w:tab/>
      </w:r>
    </w:p>
    <w:p w14:paraId="3F332DCF" w14:textId="1196C317" w:rsidR="00943F98" w:rsidRPr="00BD6685" w:rsidRDefault="00943F98" w:rsidP="00943F98">
      <w:pPr>
        <w:tabs>
          <w:tab w:val="left" w:pos="1440"/>
          <w:tab w:val="right" w:leader="underscore" w:pos="9120"/>
        </w:tabs>
        <w:spacing w:after="0" w:line="300" w:lineRule="auto"/>
        <w:ind w:left="480"/>
      </w:pPr>
      <w:r w:rsidRPr="00BD6685">
        <w:t xml:space="preserve">Email: </w:t>
      </w:r>
    </w:p>
    <w:p w14:paraId="0DB2A7CF" w14:textId="0803AC05" w:rsidR="00975EC2" w:rsidRPr="00BD6685" w:rsidRDefault="00975EC2" w:rsidP="00D42457">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50" w:hanging="450"/>
      </w:pPr>
      <w:r w:rsidRPr="00BD6685">
        <w:rPr>
          <w:b/>
          <w:bCs/>
        </w:rPr>
        <w:t>2.</w:t>
      </w:r>
      <w:r w:rsidRPr="00BD6685">
        <w:tab/>
      </w:r>
      <w:r w:rsidR="004B0254" w:rsidRPr="00BD6685">
        <w:t>I am seeking help from the Court because the Landlord did the following</w:t>
      </w:r>
      <w:r w:rsidR="00D42457" w:rsidRPr="00BD6685">
        <w:t>:</w:t>
      </w:r>
    </w:p>
    <w:p w14:paraId="19DC5B5C" w14:textId="3AF81BB5" w:rsidR="00975EC2" w:rsidRPr="00BD6685" w:rsidRDefault="0024399E" w:rsidP="00D42457">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810" w:hanging="360"/>
      </w:pPr>
      <w:r w:rsidRPr="00BD6685">
        <w:sym w:font="Wingdings" w:char="F071"/>
      </w:r>
      <w:r w:rsidR="00975EC2" w:rsidRPr="00BD6685">
        <w:tab/>
      </w:r>
      <w:r w:rsidR="002229C5">
        <w:t xml:space="preserve">Continues to fail/refuse </w:t>
      </w:r>
      <w:r w:rsidR="004B0254" w:rsidRPr="00BD6685">
        <w:t>to make</w:t>
      </w:r>
      <w:r w:rsidR="009E5D06" w:rsidRPr="00BD6685">
        <w:t xml:space="preserve"> repairs/comply with the State Sanitary Code including but not limited to</w:t>
      </w:r>
      <w:r w:rsidR="004B0254" w:rsidRPr="00BD6685">
        <w:t xml:space="preserve"> the following </w:t>
      </w:r>
      <w:r w:rsidR="009E5D06" w:rsidRPr="00BD6685">
        <w:t>problems in my home</w:t>
      </w:r>
      <w:r w:rsidR="00D37724">
        <w:t xml:space="preserve"> </w:t>
      </w:r>
      <w:r w:rsidR="00D37724" w:rsidRPr="00D37724">
        <w:rPr>
          <w:u w:val="single"/>
        </w:rPr>
        <w:t>which still need to be fixed</w:t>
      </w:r>
      <w:r w:rsidR="004B0254" w:rsidRPr="00BD6685">
        <w:t>:</w:t>
      </w:r>
    </w:p>
    <w:p w14:paraId="449EAF55" w14:textId="77777777" w:rsidR="002229C5" w:rsidRDefault="002229C5" w:rsidP="002229C5">
      <w:pPr>
        <w:tabs>
          <w:tab w:val="left" w:pos="270"/>
          <w:tab w:val="left" w:pos="1080"/>
          <w:tab w:val="left" w:pos="5280"/>
          <w:tab w:val="left" w:pos="5520"/>
        </w:tabs>
        <w:spacing w:after="0"/>
        <w:ind w:left="840"/>
      </w:pPr>
      <w:r w:rsidRPr="00BD6685">
        <w:sym w:font="Wingdings" w:char="F071"/>
      </w:r>
      <w:r w:rsidR="00BD6685" w:rsidRPr="00BD6685">
        <w:tab/>
        <w:t xml:space="preserve">cockroaches, </w:t>
      </w:r>
      <w:r w:rsidR="00DE080B">
        <w:t xml:space="preserve">bed bugs or </w:t>
      </w:r>
      <w:r w:rsidR="00BD6685" w:rsidRPr="00BD6685">
        <w:t>mice</w:t>
      </w:r>
      <w:r w:rsidR="00DE080B">
        <w:t>/</w:t>
      </w:r>
      <w:r w:rsidR="00BD6685" w:rsidRPr="00BD6685">
        <w:t>rats</w:t>
      </w:r>
      <w:r w:rsidR="00BD6685" w:rsidRPr="00BD6685">
        <w:tab/>
      </w:r>
      <w:r w:rsidRPr="00BD6685">
        <w:sym w:font="Wingdings" w:char="F071"/>
      </w:r>
      <w:r w:rsidR="00BD6685" w:rsidRPr="00BD6685">
        <w:tab/>
        <w:t>defective or leaky windows</w:t>
      </w:r>
      <w:r w:rsidR="00BD6685" w:rsidRPr="00BD6685">
        <w:br/>
      </w:r>
      <w:r w:rsidRPr="00BD6685">
        <w:sym w:font="Wingdings" w:char="F071"/>
      </w:r>
      <w:r w:rsidR="00BD6685" w:rsidRPr="00BD6685">
        <w:tab/>
        <w:t>water leak and plumbing problems</w:t>
      </w:r>
      <w:r w:rsidR="00BD6685" w:rsidRPr="00BD6685">
        <w:tab/>
      </w:r>
      <w:r w:rsidRPr="00BD6685">
        <w:sym w:font="Wingdings" w:char="F071"/>
      </w:r>
      <w:r w:rsidR="00BD6685" w:rsidRPr="00BD6685">
        <w:tab/>
        <w:t>defective ceilings, walls, or floors</w:t>
      </w:r>
      <w:r w:rsidR="00BD6685" w:rsidRPr="00BD6685">
        <w:br/>
      </w:r>
      <w:r w:rsidRPr="00BD6685">
        <w:sym w:font="Wingdings" w:char="F071"/>
      </w:r>
      <w:r w:rsidR="00BD6685" w:rsidRPr="00BD6685">
        <w:tab/>
        <w:t xml:space="preserve">electrical problems </w:t>
      </w:r>
      <w:r w:rsidR="00BD6685" w:rsidRPr="00BD6685">
        <w:tab/>
      </w:r>
      <w:r w:rsidRPr="00BD6685">
        <w:sym w:font="Wingdings" w:char="F071"/>
      </w:r>
      <w:r w:rsidR="00BD6685" w:rsidRPr="00BD6685">
        <w:tab/>
      </w:r>
      <w:proofErr w:type="spellStart"/>
      <w:r w:rsidR="00BD6685" w:rsidRPr="00BD6685">
        <w:t>problems</w:t>
      </w:r>
      <w:proofErr w:type="spellEnd"/>
      <w:r w:rsidR="00BD6685" w:rsidRPr="00BD6685">
        <w:t xml:space="preserve"> with heat and/or hot water</w:t>
      </w:r>
    </w:p>
    <w:p w14:paraId="02B6D150" w14:textId="029260F8" w:rsidR="00BD6685" w:rsidRPr="00BD6685" w:rsidRDefault="002229C5" w:rsidP="002229C5">
      <w:pPr>
        <w:tabs>
          <w:tab w:val="left" w:pos="270"/>
          <w:tab w:val="left" w:pos="1080"/>
          <w:tab w:val="left" w:pos="5280"/>
          <w:tab w:val="left" w:pos="5520"/>
        </w:tabs>
        <w:spacing w:after="0"/>
        <w:ind w:left="840"/>
      </w:pPr>
      <w:r w:rsidRPr="00BD6685">
        <w:sym w:font="Wingdings" w:char="F071"/>
      </w:r>
      <w:r w:rsidR="00BD6685" w:rsidRPr="00BD6685">
        <w:tab/>
        <w:t>lead paint</w:t>
      </w:r>
      <w:r w:rsidR="00BD6685" w:rsidRPr="00BD6685">
        <w:tab/>
      </w:r>
      <w:r w:rsidRPr="00BD6685">
        <w:sym w:font="Wingdings" w:char="F071"/>
      </w:r>
      <w:r w:rsidR="00BD6685" w:rsidRPr="00BD6685">
        <w:tab/>
        <w:t>defective locks or security problems</w:t>
      </w:r>
      <w:r w:rsidR="00BD6685" w:rsidRPr="00BD6685">
        <w:tab/>
      </w:r>
    </w:p>
    <w:p w14:paraId="3A888D48" w14:textId="59D9EB6E" w:rsidR="00BD6685" w:rsidRPr="00BD6685" w:rsidRDefault="002229C5" w:rsidP="00BD6685">
      <w:pPr>
        <w:tabs>
          <w:tab w:val="left" w:pos="270"/>
          <w:tab w:val="left" w:pos="1080"/>
          <w:tab w:val="left" w:pos="5280"/>
          <w:tab w:val="left" w:pos="5520"/>
        </w:tabs>
        <w:ind w:left="840"/>
      </w:pPr>
      <w:r w:rsidRPr="00BD6685">
        <w:sym w:font="Wingdings" w:char="F071"/>
      </w:r>
      <w:r w:rsidR="00BD6685" w:rsidRPr="00BD6685">
        <w:tab/>
        <w:t>other: __________________________________________________________________</w:t>
      </w:r>
      <w:r w:rsidR="00BD6685" w:rsidRPr="00BD6685">
        <w:br/>
        <w:t>_________________________________________________________________________</w:t>
      </w:r>
    </w:p>
    <w:p w14:paraId="59141916" w14:textId="019D91B3" w:rsidR="005F2A31" w:rsidRDefault="00DE080B" w:rsidP="00BD668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ab/>
      </w:r>
      <w:r w:rsidR="0024399E" w:rsidRPr="00BD6685">
        <w:sym w:font="Wingdings" w:char="F071"/>
      </w:r>
      <w:r w:rsidR="00975EC2" w:rsidRPr="00BD6685">
        <w:tab/>
      </w:r>
      <w:r w:rsidR="005F2A31">
        <w:t>(</w:t>
      </w:r>
      <w:r w:rsidR="005F2A31" w:rsidRPr="005F2A31">
        <w:rPr>
          <w:i/>
          <w:iCs/>
        </w:rPr>
        <w:t xml:space="preserve">Check </w:t>
      </w:r>
      <w:r w:rsidR="00D976C1">
        <w:rPr>
          <w:i/>
          <w:iCs/>
        </w:rPr>
        <w:t>ONLY</w:t>
      </w:r>
      <w:r w:rsidR="005F2A31" w:rsidRPr="005F2A31">
        <w:rPr>
          <w:i/>
          <w:iCs/>
        </w:rPr>
        <w:t xml:space="preserve"> if you are also seeking</w:t>
      </w:r>
      <w:r w:rsidR="00D976C1">
        <w:rPr>
          <w:i/>
          <w:iCs/>
        </w:rPr>
        <w:t xml:space="preserve"> MONEY DAMAGES</w:t>
      </w:r>
      <w:r w:rsidR="005F2A31">
        <w:t>)  In the past, there were the following bad conditions in my home (during the last six years):</w:t>
      </w:r>
    </w:p>
    <w:p w14:paraId="39B507B5" w14:textId="135970BC" w:rsidR="005F2A31" w:rsidRDefault="005F2A31" w:rsidP="002645B1">
      <w:pPr>
        <w:pStyle w:val="ListParagraph"/>
        <w:numPr>
          <w:ilvl w:val="0"/>
          <w:numId w:val="8"/>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Some or all of the conditions noted above.</w:t>
      </w:r>
    </w:p>
    <w:p w14:paraId="6946A7D3" w14:textId="42CC3322" w:rsidR="00893D5C" w:rsidRDefault="00893D5C" w:rsidP="002645B1">
      <w:pPr>
        <w:pStyle w:val="ListParagraph"/>
        <w:numPr>
          <w:ilvl w:val="0"/>
          <w:numId w:val="8"/>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w:t>
      </w:r>
      <w:r w:rsidRPr="00893D5C">
        <w:rPr>
          <w:i/>
          <w:iCs/>
        </w:rPr>
        <w:t xml:space="preserve">Describe past problems here) </w:t>
      </w:r>
      <w:r w:rsidRPr="00BD6685">
        <w:t xml:space="preserve"> </w:t>
      </w:r>
      <w:r>
        <w:t>_______________________________________________________________________</w:t>
      </w:r>
    </w:p>
    <w:p w14:paraId="49F27F5D" w14:textId="782BF374" w:rsidR="004B0254" w:rsidRPr="00BD6685" w:rsidRDefault="00747ACE" w:rsidP="00BD668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ab/>
      </w:r>
      <w:r w:rsidR="005F2A31" w:rsidRPr="00BD6685">
        <w:sym w:font="Wingdings" w:char="F071"/>
      </w:r>
      <w:r w:rsidR="005F2A31">
        <w:t xml:space="preserve"> </w:t>
      </w:r>
      <w:r w:rsidR="00893D5C">
        <w:tab/>
      </w:r>
      <w:r w:rsidR="009C0927" w:rsidRPr="00BD6685">
        <w:t>F</w:t>
      </w:r>
      <w:r w:rsidR="004B0254" w:rsidRPr="00BD6685">
        <w:t xml:space="preserve">ailed to give me reasonable </w:t>
      </w:r>
      <w:r w:rsidR="008A1178">
        <w:t xml:space="preserve">advance </w:t>
      </w:r>
      <w:r w:rsidR="004B0254" w:rsidRPr="00BD6685">
        <w:t>notice for entry</w:t>
      </w:r>
      <w:r w:rsidR="009E5D06" w:rsidRPr="00BD6685">
        <w:t>/access</w:t>
      </w:r>
      <w:r w:rsidR="004B0254" w:rsidRPr="00BD6685">
        <w:t xml:space="preserve"> to my home</w:t>
      </w:r>
    </w:p>
    <w:p w14:paraId="603B1586" w14:textId="6EEDDC26" w:rsidR="004B0254" w:rsidRPr="00BD6685" w:rsidRDefault="009E5D06" w:rsidP="002229C5">
      <w:pPr>
        <w:tabs>
          <w:tab w:val="left" w:pos="-720"/>
          <w:tab w:val="left" w:pos="0"/>
          <w:tab w:val="left" w:pos="450"/>
          <w:tab w:val="left" w:pos="810"/>
          <w:tab w:val="right" w:leader="underscore" w:pos="9120"/>
        </w:tabs>
        <w:spacing w:line="300" w:lineRule="auto"/>
      </w:pPr>
      <w:r w:rsidRPr="00BD6685">
        <w:lastRenderedPageBreak/>
        <w:sym w:font="Wingdings" w:char="F071"/>
      </w:r>
      <w:r w:rsidR="004B0254" w:rsidRPr="00BD6685">
        <w:tab/>
      </w:r>
      <w:r w:rsidR="009C0927" w:rsidRPr="00BD6685">
        <w:t>C</w:t>
      </w:r>
      <w:r w:rsidR="001B45E1" w:rsidRPr="00BD6685">
        <w:t>a</w:t>
      </w:r>
      <w:r w:rsidR="004B0254" w:rsidRPr="00BD6685">
        <w:t>me into my home without my permission</w:t>
      </w:r>
      <w:r w:rsidR="007A794E">
        <w:t>.</w:t>
      </w:r>
    </w:p>
    <w:p w14:paraId="14DB13A2" w14:textId="165AC2D5" w:rsidR="004B0254" w:rsidRPr="00BD6685" w:rsidRDefault="009E5D06" w:rsidP="00DE080B">
      <w:pPr>
        <w:tabs>
          <w:tab w:val="left" w:pos="-720"/>
          <w:tab w:val="left" w:pos="0"/>
          <w:tab w:val="left" w:pos="450"/>
          <w:tab w:val="left" w:pos="810"/>
          <w:tab w:val="right" w:leader="underscore" w:pos="9120"/>
        </w:tabs>
        <w:spacing w:line="300" w:lineRule="auto"/>
      </w:pPr>
      <w:r w:rsidRPr="00BD6685">
        <w:sym w:font="Wingdings" w:char="F071"/>
      </w:r>
      <w:r w:rsidR="004B0254" w:rsidRPr="00BD6685">
        <w:tab/>
      </w:r>
      <w:r w:rsidR="009C0927" w:rsidRPr="00BD6685">
        <w:t>F</w:t>
      </w:r>
      <w:r w:rsidR="004B0254" w:rsidRPr="00BD6685">
        <w:t xml:space="preserve">ailed to pay for </w:t>
      </w:r>
      <w:r w:rsidR="001B45E1" w:rsidRPr="00BD6685">
        <w:t xml:space="preserve">one or more </w:t>
      </w:r>
      <w:r w:rsidR="004B0254" w:rsidRPr="00BD6685">
        <w:t xml:space="preserve">utilities (choose gas, electric and/or heat) without a written agreement </w:t>
      </w:r>
      <w:r w:rsidR="00473F16">
        <w:t xml:space="preserve">requiring me to pay for utilities.  </w:t>
      </w:r>
      <w:r w:rsidR="002229C5">
        <w:t>(</w:t>
      </w:r>
      <w:r w:rsidR="00473F16">
        <w:t xml:space="preserve">Under the </w:t>
      </w:r>
      <w:r w:rsidR="004B0254" w:rsidRPr="00BD6685">
        <w:t>State Sanitary Code</w:t>
      </w:r>
      <w:r w:rsidR="00473F16">
        <w:t>, the landlord is responsible for all utilities unless there is a lease or writing making the tenant responsible for one or more utilities.</w:t>
      </w:r>
      <w:r w:rsidR="002229C5">
        <w:t>)</w:t>
      </w:r>
      <w:r w:rsidR="00473F16">
        <w:t xml:space="preserve">  I do not have a lease or written utility agreement with my Landlord.   </w:t>
      </w:r>
    </w:p>
    <w:p w14:paraId="35A9A3E0" w14:textId="74B261EF" w:rsidR="00975EC2" w:rsidRPr="00BD6685" w:rsidRDefault="009E5D06" w:rsidP="00DE080B">
      <w:pPr>
        <w:tabs>
          <w:tab w:val="left" w:pos="-720"/>
          <w:tab w:val="left" w:pos="0"/>
          <w:tab w:val="left" w:pos="450"/>
          <w:tab w:val="left" w:pos="810"/>
          <w:tab w:val="right" w:leader="underscore" w:pos="9120"/>
        </w:tabs>
        <w:spacing w:line="300" w:lineRule="auto"/>
      </w:pPr>
      <w:r w:rsidRPr="00BD6685">
        <w:sym w:font="Wingdings" w:char="F071"/>
      </w:r>
      <w:r w:rsidR="004B0254" w:rsidRPr="00BD6685">
        <w:tab/>
      </w:r>
      <w:r w:rsidR="009C0927" w:rsidRPr="00BD6685">
        <w:t>C</w:t>
      </w:r>
      <w:r w:rsidR="004B0254" w:rsidRPr="00BD6685">
        <w:t>ause</w:t>
      </w:r>
      <w:r w:rsidRPr="00BD6685">
        <w:t>d my</w:t>
      </w:r>
      <w:r w:rsidR="004B0254" w:rsidRPr="00BD6685">
        <w:t xml:space="preserve"> </w:t>
      </w:r>
      <w:r w:rsidR="00BA52B9">
        <w:t xml:space="preserve">heat, hot or cold water, gas or electricity to be shut off </w:t>
      </w:r>
      <w:r w:rsidR="004B0254" w:rsidRPr="00BD6685">
        <w:t>(</w:t>
      </w:r>
      <w:r w:rsidR="004B0254" w:rsidRPr="00BA52B9">
        <w:rPr>
          <w:i/>
          <w:iCs/>
        </w:rPr>
        <w:t>specify which</w:t>
      </w:r>
      <w:r w:rsidR="007A794E">
        <w:rPr>
          <w:i/>
          <w:iCs/>
        </w:rPr>
        <w:t>: ______________</w:t>
      </w:r>
      <w:r w:rsidR="00BA52B9">
        <w:t>).</w:t>
      </w:r>
      <w:r w:rsidR="00975EC2" w:rsidRPr="00BD6685">
        <w:t xml:space="preserve"> </w:t>
      </w:r>
    </w:p>
    <w:p w14:paraId="1C9BFD10" w14:textId="33CF3216" w:rsidR="003A28B5" w:rsidRDefault="0024399E" w:rsidP="00DE080B">
      <w:pPr>
        <w:tabs>
          <w:tab w:val="left" w:pos="-720"/>
          <w:tab w:val="left" w:pos="0"/>
          <w:tab w:val="left" w:pos="450"/>
          <w:tab w:val="right" w:leader="underscore" w:pos="9120"/>
        </w:tabs>
        <w:ind w:left="450" w:hanging="450"/>
      </w:pPr>
      <w:r w:rsidRPr="00BD6685">
        <w:sym w:font="Wingdings" w:char="F071"/>
      </w:r>
      <w:r w:rsidR="00975EC2" w:rsidRPr="00BD6685">
        <w:tab/>
        <w:t xml:space="preserve">Otherwise </w:t>
      </w:r>
      <w:r w:rsidR="004B0254" w:rsidRPr="00BD6685">
        <w:t xml:space="preserve">interfered </w:t>
      </w:r>
      <w:r w:rsidR="009E5D06" w:rsidRPr="00BD6685">
        <w:t xml:space="preserve">with </w:t>
      </w:r>
      <w:r w:rsidR="004B0254" w:rsidRPr="00BD6685">
        <w:t>my</w:t>
      </w:r>
      <w:r w:rsidR="00975EC2" w:rsidRPr="00BD6685">
        <w:t xml:space="preserve"> enjoyme</w:t>
      </w:r>
      <w:r w:rsidR="0033393C" w:rsidRPr="00BD6685">
        <w:t xml:space="preserve">nt of </w:t>
      </w:r>
      <w:r w:rsidR="004B0254" w:rsidRPr="00BD6685">
        <w:t>my home</w:t>
      </w:r>
      <w:r w:rsidR="00DE080B">
        <w:t xml:space="preserve"> by </w:t>
      </w:r>
      <w:r w:rsidR="00BA52B9">
        <w:t>(</w:t>
      </w:r>
      <w:r w:rsidR="00975EC2" w:rsidRPr="00BA52B9">
        <w:rPr>
          <w:i/>
          <w:iCs/>
        </w:rPr>
        <w:t>explain what happened</w:t>
      </w:r>
      <w:r w:rsidR="00975EC2" w:rsidRPr="00BD6685">
        <w:t>)</w:t>
      </w:r>
      <w:r w:rsidR="00BA52B9">
        <w:t>:</w:t>
      </w:r>
    </w:p>
    <w:p w14:paraId="48009ED8" w14:textId="5F959B0A" w:rsidR="00975EC2" w:rsidRPr="00BD6685" w:rsidRDefault="003A28B5" w:rsidP="00DE080B">
      <w:pPr>
        <w:tabs>
          <w:tab w:val="left" w:pos="-720"/>
          <w:tab w:val="left" w:pos="0"/>
          <w:tab w:val="left" w:pos="450"/>
          <w:tab w:val="right" w:leader="underscore" w:pos="9120"/>
        </w:tabs>
        <w:ind w:left="450" w:hanging="450"/>
      </w:pPr>
      <w:r>
        <w:tab/>
        <w:t>__________________________________________________________________________________________________________________________________________________________</w:t>
      </w:r>
    </w:p>
    <w:p w14:paraId="40E67CFC" w14:textId="270D958E" w:rsidR="00473F16" w:rsidRDefault="00975EC2" w:rsidP="00AD7D49">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rPr>
          <w:b/>
          <w:bCs/>
        </w:rPr>
        <w:t>3.</w:t>
      </w:r>
      <w:r w:rsidRPr="00BD6685">
        <w:tab/>
      </w:r>
      <w:r w:rsidR="00AD7D49" w:rsidRPr="00BD6685">
        <w:t>I am seeking an Order from the Court because the Landlord’s action and/or failure to make repairs is causing me</w:t>
      </w:r>
      <w:r w:rsidR="009C0927" w:rsidRPr="00BD6685">
        <w:t xml:space="preserve"> harm </w:t>
      </w:r>
      <w:r w:rsidR="00AD7D49" w:rsidRPr="00BD6685">
        <w:t xml:space="preserve">by making </w:t>
      </w:r>
      <w:r w:rsidR="00747ACE">
        <w:t xml:space="preserve">my home </w:t>
      </w:r>
      <w:r w:rsidR="00AD7D49" w:rsidRPr="00BD6685">
        <w:t>unhealthy or unsafe</w:t>
      </w:r>
      <w:r w:rsidR="00747ACE">
        <w:t xml:space="preserve"> and/or causing me distress</w:t>
      </w:r>
      <w:r w:rsidR="00BD6685" w:rsidRPr="00BD6685">
        <w:t xml:space="preserve">.  </w:t>
      </w:r>
      <w:r w:rsidR="00AD7D49" w:rsidRPr="00BD6685">
        <w:t xml:space="preserve"> </w:t>
      </w:r>
    </w:p>
    <w:p w14:paraId="41591A64" w14:textId="5EAA4398" w:rsidR="00E01D2F" w:rsidRPr="00BD6685" w:rsidRDefault="00473F16" w:rsidP="00AD7D49">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ab/>
      </w:r>
      <w:r w:rsidRPr="00BD6685">
        <w:sym w:font="Wingdings" w:char="F071"/>
      </w:r>
      <w:r>
        <w:t xml:space="preserve"> </w:t>
      </w:r>
      <w:r w:rsidR="003A28B5">
        <w:t>I also need immediate relief because the Landlord</w:t>
      </w:r>
      <w:r w:rsidR="00AD7D49" w:rsidRPr="00BD6685">
        <w:t xml:space="preserve">’s behavior is causing </w:t>
      </w:r>
      <w:r w:rsidR="003A28B5">
        <w:t>me</w:t>
      </w:r>
      <w:r w:rsidR="00AD7D49" w:rsidRPr="00BD6685">
        <w:t xml:space="preserve"> harm</w:t>
      </w:r>
      <w:r w:rsidR="009C0927" w:rsidRPr="00BD6685">
        <w:t xml:space="preserve"> </w:t>
      </w:r>
      <w:r w:rsidR="003A28B5">
        <w:t xml:space="preserve">by:  </w:t>
      </w:r>
      <w:r w:rsidR="00E01D2F" w:rsidRPr="00BD6685">
        <w:t xml:space="preserve"> </w:t>
      </w:r>
    </w:p>
    <w:p w14:paraId="6FD6458C" w14:textId="28A3014C" w:rsidR="00964217" w:rsidRDefault="003A28B5" w:rsidP="003A28B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810"/>
      </w:pPr>
      <w:r w:rsidRPr="00BD6685">
        <w:sym w:font="Wingdings" w:char="F071"/>
      </w:r>
      <w:r>
        <w:t xml:space="preserve">  </w:t>
      </w:r>
      <w:r w:rsidR="00E01D2F" w:rsidRPr="00BD6685">
        <w:t>Putting my housing voucher at risk because</w:t>
      </w:r>
      <w:r>
        <w:t xml:space="preserve"> the housing authority/subsidy provid</w:t>
      </w:r>
      <w:r w:rsidR="00E01D2F" w:rsidRPr="00BD6685">
        <w:t xml:space="preserve">er will not continue a contract with the </w:t>
      </w:r>
      <w:r w:rsidR="00747ACE">
        <w:t>L</w:t>
      </w:r>
      <w:r w:rsidR="00E01D2F" w:rsidRPr="00BD6685">
        <w:t>andlord unless my home is “up to code”/in good condition</w:t>
      </w:r>
      <w:r>
        <w:t>.</w:t>
      </w:r>
      <w:r w:rsidR="00AD7D49" w:rsidRPr="00BD6685">
        <w:t xml:space="preserve"> </w:t>
      </w:r>
    </w:p>
    <w:p w14:paraId="4557824E" w14:textId="501DF6E9" w:rsidR="002229C5" w:rsidRPr="00BD6685" w:rsidRDefault="00BA52B9" w:rsidP="002645B1">
      <w:pPr>
        <w:pStyle w:val="ListParagraph"/>
        <w:numPr>
          <w:ilvl w:val="0"/>
          <w:numId w:val="8"/>
        </w:numPr>
        <w:tabs>
          <w:tab w:val="left" w:pos="270"/>
          <w:tab w:val="left" w:pos="1080"/>
          <w:tab w:val="left" w:pos="5280"/>
          <w:tab w:val="left" w:pos="5520"/>
        </w:tabs>
      </w:pPr>
      <w:r>
        <w:t>O</w:t>
      </w:r>
      <w:r w:rsidR="002229C5" w:rsidRPr="00BD6685">
        <w:t>ther: __________________________________________________________________</w:t>
      </w:r>
      <w:r w:rsidR="002229C5" w:rsidRPr="00BD6685">
        <w:br/>
        <w:t>_______________________________________________________________________</w:t>
      </w:r>
    </w:p>
    <w:p w14:paraId="0A370300" w14:textId="0891D412" w:rsidR="00975EC2" w:rsidRDefault="00975EC2" w:rsidP="00A4467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sidRPr="00BD6685">
        <w:rPr>
          <w:b/>
          <w:bCs/>
        </w:rPr>
        <w:t>4.</w:t>
      </w:r>
      <w:r w:rsidRPr="00BD6685">
        <w:tab/>
      </w:r>
      <w:r w:rsidR="00C47633" w:rsidRPr="00BD6685">
        <w:t xml:space="preserve">To the Landlord:  </w:t>
      </w:r>
      <w:r w:rsidR="00E20E7B" w:rsidRPr="00BD6685">
        <w:t xml:space="preserve">Consumer Protection Act Demand (M.G.L. c. 93A).  </w:t>
      </w:r>
      <w:r w:rsidR="00C47633" w:rsidRPr="00BD6685">
        <w:t xml:space="preserve">This </w:t>
      </w:r>
      <w:r w:rsidR="00747ACE">
        <w:t>C</w:t>
      </w:r>
      <w:r w:rsidR="00C47633" w:rsidRPr="00BD6685">
        <w:t xml:space="preserve">omplaint is also a demand that you stop </w:t>
      </w:r>
      <w:r w:rsidR="00D976C1">
        <w:t>your</w:t>
      </w:r>
      <w:r w:rsidR="00C47633" w:rsidRPr="00BD6685">
        <w:t xml:space="preserve"> unlawful conduct </w:t>
      </w:r>
      <w:r w:rsidR="00C47633" w:rsidRPr="00747ACE">
        <w:rPr>
          <w:i/>
          <w:iCs/>
        </w:rPr>
        <w:t>and</w:t>
      </w:r>
      <w:r w:rsidR="00C47633" w:rsidRPr="00BD6685">
        <w:t xml:space="preserve"> that you make a reasonable offer of settlement to compensate me for the harm I have suffered</w:t>
      </w:r>
      <w:r w:rsidR="00E20E7B" w:rsidRPr="00BD6685">
        <w:t xml:space="preserve"> within thirty (30) days.</w:t>
      </w:r>
      <w:r w:rsidR="00D976C1">
        <w:t xml:space="preserve">  (</w:t>
      </w:r>
      <w:r w:rsidR="00D976C1" w:rsidRPr="00D976C1">
        <w:rPr>
          <w:i/>
          <w:iCs/>
        </w:rPr>
        <w:t>Note</w:t>
      </w:r>
      <w:r w:rsidR="00D976C1">
        <w:t xml:space="preserve">:  The Tenant will </w:t>
      </w:r>
      <w:r w:rsidR="00713123">
        <w:t xml:space="preserve">seek to </w:t>
      </w:r>
      <w:r w:rsidR="00D976C1">
        <w:t xml:space="preserve">file an Amended Complaint if the Landlord fails to make a reasonable settlement offer and otherwise comply with the law.) </w:t>
      </w:r>
    </w:p>
    <w:p w14:paraId="5D8170E8" w14:textId="19FFCBF5" w:rsidR="00C37D93" w:rsidRDefault="00C37D93" w:rsidP="00A4467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Pr>
          <w:b/>
          <w:bCs/>
        </w:rPr>
        <w:tab/>
      </w:r>
      <w:r w:rsidRPr="00BD6685">
        <w:sym w:font="Wingdings" w:char="F071"/>
      </w:r>
      <w:r>
        <w:t xml:space="preserve">  I already sent my Landlord a 93A Demand for Relief on or about __________________ (date) and the Landlord has failed to make a reasonable settlement offer.</w:t>
      </w:r>
    </w:p>
    <w:p w14:paraId="589605B6" w14:textId="429B5309" w:rsidR="00C37D93" w:rsidRDefault="00C37D93" w:rsidP="00A4467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Pr>
          <w:b/>
          <w:bCs/>
        </w:rPr>
        <w:t>5.</w:t>
      </w:r>
      <w:r>
        <w:tab/>
        <w:t xml:space="preserve">To the Landlord:  This is also a demand that you not retaliate against me or take action to try to punish me for asserting my rights in violation of M.G.L. c. 186 §18.  </w:t>
      </w:r>
      <w:r w:rsidRPr="00C37D93">
        <w:rPr>
          <w:i/>
          <w:iCs/>
        </w:rPr>
        <w:t>See also</w:t>
      </w:r>
      <w:r>
        <w:t xml:space="preserve"> M.G.L. c. 239 § 2</w:t>
      </w:r>
      <w:r w:rsidR="0030656F">
        <w:t>A</w:t>
      </w:r>
      <w:r>
        <w:t xml:space="preserve">.  </w:t>
      </w:r>
    </w:p>
    <w:p w14:paraId="7B7AC348" w14:textId="7B748CCE" w:rsidR="00975EC2" w:rsidRPr="00BD6685" w:rsidRDefault="00E20E7B" w:rsidP="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rPr>
          <w:smallCaps/>
        </w:rPr>
        <w:t xml:space="preserve">REQUEST FOR RELIEF:  </w:t>
      </w:r>
      <w:r w:rsidR="0033393C" w:rsidRPr="00BD6685">
        <w:t>I ask the Court to:</w:t>
      </w:r>
    </w:p>
    <w:p w14:paraId="2FA28869" w14:textId="102028C6" w:rsidR="00975EC2" w:rsidRDefault="00B51BB7" w:rsidP="00B51BB7">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BD6685">
        <w:sym w:font="Wingdings" w:char="F071"/>
      </w:r>
      <w:r>
        <w:t xml:space="preserve"> </w:t>
      </w:r>
      <w:r w:rsidR="00975EC2" w:rsidRPr="00BD6685">
        <w:t>Issue a</w:t>
      </w:r>
      <w:r w:rsidR="00C47633" w:rsidRPr="00BD6685">
        <w:t xml:space="preserve">n </w:t>
      </w:r>
      <w:r w:rsidR="00747ACE" w:rsidRPr="00747ACE">
        <w:t>EMERGENCY ORDER</w:t>
      </w:r>
      <w:r w:rsidR="00747ACE" w:rsidRPr="00BD6685">
        <w:t xml:space="preserve"> </w:t>
      </w:r>
      <w:r w:rsidR="00C47633" w:rsidRPr="00BD6685">
        <w:t>e.g.</w:t>
      </w:r>
      <w:r w:rsidR="00975EC2" w:rsidRPr="00BD6685">
        <w:t xml:space="preserve"> Temporary Restraining Order, Preliminary Injunction, and</w:t>
      </w:r>
      <w:r w:rsidR="00C47633" w:rsidRPr="00BD6685">
        <w:t>/or</w:t>
      </w:r>
      <w:r w:rsidR="00975EC2" w:rsidRPr="00BD6685">
        <w:t xml:space="preserve"> Permanent Injunction </w:t>
      </w:r>
      <w:r w:rsidR="00C47633" w:rsidRPr="00BD6685">
        <w:t>requir</w:t>
      </w:r>
      <w:r w:rsidR="00D37724">
        <w:t>ing</w:t>
      </w:r>
      <w:r w:rsidR="00C47633" w:rsidRPr="00BD6685">
        <w:t xml:space="preserve"> the </w:t>
      </w:r>
      <w:r w:rsidR="00FF40EC" w:rsidRPr="00BD6685">
        <w:t>Landlord</w:t>
      </w:r>
      <w:r w:rsidR="00975EC2" w:rsidRPr="00BD6685">
        <w:t xml:space="preserve"> </w:t>
      </w:r>
      <w:r w:rsidR="00C47633" w:rsidRPr="00BD6685">
        <w:t>to</w:t>
      </w:r>
      <w:r w:rsidR="00975EC2" w:rsidRPr="00BD6685">
        <w:t xml:space="preserve"> (check where appropriate):</w:t>
      </w:r>
    </w:p>
    <w:p w14:paraId="12A18DE5" w14:textId="77777777" w:rsidR="00FD3833" w:rsidRDefault="00BA52B9" w:rsidP="00BA52B9">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tab/>
      </w:r>
      <w:r w:rsidRPr="00BD6685">
        <w:sym w:font="Wingdings" w:char="F071"/>
      </w:r>
      <w:r>
        <w:t xml:space="preserve">  </w:t>
      </w:r>
      <w:r w:rsidR="00FD3833">
        <w:t>Make repairs so my home is up to code.</w:t>
      </w:r>
    </w:p>
    <w:p w14:paraId="0D7EC969" w14:textId="5692A52F" w:rsidR="00FD3833" w:rsidRDefault="00FD3833" w:rsidP="00FD383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tab/>
      </w:r>
      <w:r w:rsidRPr="00BD6685">
        <w:sym w:font="Wingdings" w:char="F071"/>
      </w:r>
      <w:r>
        <w:t xml:space="preserve">  Give me reasonable notice (48 hours) for repairs (unless there is an emergency).</w:t>
      </w:r>
    </w:p>
    <w:p w14:paraId="1B1B84EF" w14:textId="77777777" w:rsidR="00FD3833" w:rsidRDefault="00FD3833" w:rsidP="00FD383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tab/>
      </w:r>
      <w:r w:rsidRPr="00BD6685">
        <w:sym w:font="Wingdings" w:char="F071"/>
      </w:r>
      <w:r>
        <w:t xml:space="preserve">  Not enter my home unless I am there or give permission in writing.</w:t>
      </w:r>
    </w:p>
    <w:p w14:paraId="46953A2B" w14:textId="6E0D8F0F" w:rsidR="00FD3833" w:rsidRDefault="00FD3833" w:rsidP="00FD383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tab/>
      </w:r>
      <w:r w:rsidRPr="00BD6685">
        <w:sym w:font="Wingdings" w:char="F071"/>
      </w:r>
      <w:r>
        <w:t xml:space="preserve">  Transfer all utilities to Landlord’s name and pay for utilities.</w:t>
      </w:r>
    </w:p>
    <w:p w14:paraId="01685B6B" w14:textId="2F01AB62" w:rsidR="00FD3833" w:rsidRPr="00BD6685" w:rsidRDefault="00FD3833" w:rsidP="00FD383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lastRenderedPageBreak/>
        <w:tab/>
      </w:r>
      <w:r w:rsidRPr="00BD6685">
        <w:sym w:font="Wingdings" w:char="F071"/>
      </w:r>
      <w:r>
        <w:t xml:space="preserve">  Other:  ___________________________________________________________</w:t>
      </w:r>
    </w:p>
    <w:p w14:paraId="64DEDB7C" w14:textId="0AA78454" w:rsidR="00BA52B9" w:rsidRPr="00BD6685" w:rsidRDefault="00BA52B9">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450" w:hanging="450"/>
      </w:pPr>
    </w:p>
    <w:p w14:paraId="15A7D47D" w14:textId="60BFB334" w:rsidR="00BB4890" w:rsidRPr="00BD6685" w:rsidRDefault="00B51BB7" w:rsidP="00B51BB7">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sym w:font="Wingdings" w:char="F071"/>
      </w:r>
      <w:r>
        <w:t xml:space="preserve"> </w:t>
      </w:r>
      <w:r w:rsidR="00975EC2" w:rsidRPr="00BD6685">
        <w:t>Award me money damages</w:t>
      </w:r>
      <w:r w:rsidR="002F7DF6">
        <w:t>, costs and attorney’s fees (if I have or get an attorney).  My</w:t>
      </w:r>
      <w:r w:rsidR="00FF40EC" w:rsidRPr="00BD6685">
        <w:t xml:space="preserve"> damages </w:t>
      </w:r>
      <w:r w:rsidR="00BB4890" w:rsidRPr="00BD6685">
        <w:t>includ</w:t>
      </w:r>
      <w:r w:rsidR="00FF40EC" w:rsidRPr="00BD6685">
        <w:t>e</w:t>
      </w:r>
      <w:r w:rsidR="00BB4890" w:rsidRPr="00BD6685">
        <w:t xml:space="preserve"> but</w:t>
      </w:r>
      <w:r w:rsidR="00FF40EC" w:rsidRPr="00BD6685">
        <w:t xml:space="preserve"> are</w:t>
      </w:r>
      <w:r w:rsidR="00BB4890" w:rsidRPr="00BD6685">
        <w:t xml:space="preserve"> not limited to:</w:t>
      </w:r>
    </w:p>
    <w:p w14:paraId="7CEF491E" w14:textId="77777777" w:rsidR="00DA60CE" w:rsidRDefault="00DA60CE" w:rsidP="00DA60CE">
      <w:pPr>
        <w:pStyle w:val="ListParagraph"/>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p>
    <w:p w14:paraId="230972E8" w14:textId="3DA1172B" w:rsidR="00FF40EC" w:rsidRDefault="00DA60CE" w:rsidP="00DA60CE">
      <w:pPr>
        <w:pStyle w:val="ListParagraph"/>
        <w:numPr>
          <w:ilvl w:val="0"/>
          <w:numId w:val="7"/>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 xml:space="preserve">For breach of </w:t>
      </w:r>
      <w:r w:rsidR="009B7C20">
        <w:t xml:space="preserve">my right to </w:t>
      </w:r>
      <w:r>
        <w:t>quiet enjoyment</w:t>
      </w:r>
      <w:r w:rsidR="007C2918">
        <w:t xml:space="preserve">, I am entitled to </w:t>
      </w:r>
      <w:r>
        <w:t>a</w:t>
      </w:r>
      <w:r w:rsidR="00B51BB7">
        <w:t xml:space="preserve"> minimum of three</w:t>
      </w:r>
      <w:r w:rsidR="009B7C20">
        <w:t xml:space="preserve"> times my monthly rent </w:t>
      </w:r>
      <w:r w:rsidR="00B51BB7">
        <w:t>or my actual damages</w:t>
      </w:r>
      <w:r w:rsidR="009B7C20">
        <w:t>, whichever is greater</w:t>
      </w:r>
      <w:r>
        <w:t xml:space="preserve"> (</w:t>
      </w:r>
      <w:r w:rsidR="009B7C20">
        <w:t xml:space="preserve">actual damages </w:t>
      </w:r>
      <w:r>
        <w:t>include</w:t>
      </w:r>
      <w:r w:rsidR="009B7C20">
        <w:t xml:space="preserve"> </w:t>
      </w:r>
      <w:r w:rsidR="009B7C20" w:rsidRPr="009B7C20">
        <w:rPr>
          <w:i/>
          <w:iCs/>
        </w:rPr>
        <w:t>e.g.</w:t>
      </w:r>
      <w:r>
        <w:t xml:space="preserve"> emotional distress</w:t>
      </w:r>
      <w:r w:rsidR="009B7C20">
        <w:t xml:space="preserve"> and </w:t>
      </w:r>
      <w:r>
        <w:t>money losses)</w:t>
      </w:r>
      <w:r w:rsidR="00B51BB7">
        <w:t xml:space="preserve"> </w:t>
      </w:r>
      <w:r w:rsidR="007C2918">
        <w:t xml:space="preserve">because </w:t>
      </w:r>
      <w:r w:rsidR="00BB4890" w:rsidRPr="00BD6685">
        <w:t>the problems in my home were serious, my utilities were shut off, and/or the Landlord’s actions violated my right to enjoy my home</w:t>
      </w:r>
      <w:r w:rsidR="007C2918">
        <w:t xml:space="preserve">.  </w:t>
      </w:r>
      <w:r w:rsidR="00B51BB7">
        <w:t>(</w:t>
      </w:r>
      <w:r w:rsidR="00B51BB7" w:rsidRPr="00A93DF7">
        <w:rPr>
          <w:i/>
          <w:iCs/>
        </w:rPr>
        <w:t>Note</w:t>
      </w:r>
      <w:r w:rsidR="00B51BB7">
        <w:t xml:space="preserve">:  </w:t>
      </w:r>
      <w:r w:rsidR="007C2918">
        <w:t xml:space="preserve">If I receive a subsidy, the minimum amount of damages of three months’ rent is </w:t>
      </w:r>
      <w:r>
        <w:t xml:space="preserve">s based on the full contract rent, not </w:t>
      </w:r>
      <w:r w:rsidR="007C2918">
        <w:t xml:space="preserve">just </w:t>
      </w:r>
      <w:r>
        <w:t>my portion</w:t>
      </w:r>
      <w:r w:rsidR="007C2918">
        <w:t xml:space="preserve"> of the rent</w:t>
      </w:r>
      <w:r>
        <w:t>.</w:t>
      </w:r>
      <w:r w:rsidR="007C2918">
        <w:t>)</w:t>
      </w:r>
      <w:r>
        <w:t xml:space="preserve"> </w:t>
      </w:r>
    </w:p>
    <w:p w14:paraId="1B03EF24" w14:textId="77777777" w:rsidR="00A93DF7" w:rsidRPr="00BD6685" w:rsidRDefault="00A93DF7" w:rsidP="00A93DF7">
      <w:pPr>
        <w:pStyle w:val="ListParagraph"/>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p>
    <w:p w14:paraId="5AF80638" w14:textId="23F0CCC3" w:rsidR="009B7C20" w:rsidRDefault="00330213" w:rsidP="002645B1">
      <w:pPr>
        <w:pStyle w:val="ListParagraph"/>
        <w:numPr>
          <w:ilvl w:val="0"/>
          <w:numId w:val="7"/>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 xml:space="preserve">For breach of </w:t>
      </w:r>
      <w:r w:rsidR="009B7C20">
        <w:t xml:space="preserve">the </w:t>
      </w:r>
      <w:r w:rsidR="00FF40EC" w:rsidRPr="00BD6685">
        <w:t xml:space="preserve">warranty of </w:t>
      </w:r>
      <w:r w:rsidR="00E20E7B" w:rsidRPr="00BD6685">
        <w:t>habitability,</w:t>
      </w:r>
      <w:r w:rsidR="007C2918">
        <w:t xml:space="preserve"> I am entitled to damages because my rental unit was worth less due to the condition</w:t>
      </w:r>
      <w:r w:rsidR="009B7C20">
        <w:t xml:space="preserve"> </w:t>
      </w:r>
      <w:r w:rsidR="007C2918">
        <w:t>of my home and the problems that weren’t fixed.  (</w:t>
      </w:r>
      <w:r w:rsidR="007C2918" w:rsidRPr="00A93DF7">
        <w:rPr>
          <w:i/>
          <w:iCs/>
        </w:rPr>
        <w:t>Note</w:t>
      </w:r>
      <w:r w:rsidR="007C2918">
        <w:t>:  This is calculated by</w:t>
      </w:r>
      <w:r>
        <w:t xml:space="preserve"> taking</w:t>
      </w:r>
      <w:r w:rsidR="007C2918">
        <w:t xml:space="preserve"> </w:t>
      </w:r>
      <w:r w:rsidR="00A93DF7">
        <w:t xml:space="preserve">the </w:t>
      </w:r>
      <w:r>
        <w:t>amount of</w:t>
      </w:r>
      <w:r w:rsidR="007C2918">
        <w:t xml:space="preserve"> reduced </w:t>
      </w:r>
      <w:r w:rsidR="00A93DF7">
        <w:t xml:space="preserve">rental </w:t>
      </w:r>
      <w:r w:rsidR="007C2918">
        <w:t>value</w:t>
      </w:r>
      <w:r>
        <w:t>, e.g. 25%, 50%</w:t>
      </w:r>
      <w:r w:rsidRPr="00BD6685">
        <w:t xml:space="preserve"> </w:t>
      </w:r>
      <w:r>
        <w:t xml:space="preserve">or some other percentage dollar amount, </w:t>
      </w:r>
      <w:r w:rsidR="007C2918">
        <w:t xml:space="preserve">for the time </w:t>
      </w:r>
      <w:r w:rsidR="00A93DF7">
        <w:t>my home was in bad condition</w:t>
      </w:r>
      <w:r>
        <w:t xml:space="preserve"> and multiplying it by the number or days/months/years the problems existed.)</w:t>
      </w:r>
    </w:p>
    <w:p w14:paraId="68F30FF6" w14:textId="77777777" w:rsidR="0030656F" w:rsidRDefault="0030656F" w:rsidP="0030656F">
      <w:pPr>
        <w:pStyle w:val="ListParagraph"/>
      </w:pPr>
    </w:p>
    <w:p w14:paraId="67EC2277" w14:textId="093DE674" w:rsidR="0030656F" w:rsidRDefault="0030656F" w:rsidP="002645B1">
      <w:pPr>
        <w:pStyle w:val="ListParagraph"/>
        <w:numPr>
          <w:ilvl w:val="0"/>
          <w:numId w:val="7"/>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 xml:space="preserve">For unlawful retaliation, I am entitled to </w:t>
      </w:r>
      <w:r w:rsidRPr="0030656F">
        <w:rPr>
          <w:i/>
          <w:iCs/>
        </w:rPr>
        <w:t>the greater of</w:t>
      </w:r>
      <w:r>
        <w:t xml:space="preserve"> one to three times my rent or my actual damages. </w:t>
      </w:r>
    </w:p>
    <w:p w14:paraId="7813709A" w14:textId="77777777" w:rsidR="009B7C20" w:rsidRDefault="009B7C20" w:rsidP="009B7C20">
      <w:pPr>
        <w:pStyle w:val="ListParagraph"/>
      </w:pPr>
    </w:p>
    <w:p w14:paraId="0BB82C43" w14:textId="77CEFF10" w:rsidR="00975EC2" w:rsidRPr="00BD6685" w:rsidRDefault="009B7C20" w:rsidP="002645B1">
      <w:pPr>
        <w:pStyle w:val="ListParagraph"/>
        <w:numPr>
          <w:ilvl w:val="0"/>
          <w:numId w:val="7"/>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t xml:space="preserve">For violation of the Consumer Protection Act (G.L. c. 93A), I am entitled to multiple (two or three times) my damages because my Landlord </w:t>
      </w:r>
      <w:r w:rsidR="002F7DF6">
        <w:t xml:space="preserve">is in the business of renting properties (they do not live in my building and/or they </w:t>
      </w:r>
      <w:r>
        <w:t>own 3 or more rental units</w:t>
      </w:r>
      <w:r w:rsidR="002F7DF6">
        <w:t xml:space="preserve">), and has acted unfairly or deceptively or failed to make a reasonable offer of settlement within 30 days of my demand. </w:t>
      </w:r>
      <w:r w:rsidR="00FD67B2" w:rsidRPr="00BD6685">
        <w:br/>
      </w:r>
    </w:p>
    <w:p w14:paraId="3386C2A9" w14:textId="3FC9BB6E" w:rsidR="00975EC2" w:rsidRPr="00BD6685" w:rsidRDefault="00975EC2" w:rsidP="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sidRPr="00BD6685">
        <w:rPr>
          <w:b/>
          <w:bCs/>
        </w:rPr>
        <w:t>7.</w:t>
      </w:r>
      <w:r w:rsidRPr="00BD6685">
        <w:tab/>
        <w:t xml:space="preserve">Award such </w:t>
      </w:r>
      <w:r w:rsidR="009C0927" w:rsidRPr="00BD6685">
        <w:t xml:space="preserve">further </w:t>
      </w:r>
      <w:r w:rsidRPr="00BD6685">
        <w:t xml:space="preserve">relief </w:t>
      </w:r>
      <w:r w:rsidR="0033393C" w:rsidRPr="00BD6685">
        <w:t xml:space="preserve">as </w:t>
      </w:r>
      <w:r w:rsidR="009B7C20">
        <w:t>justice requires</w:t>
      </w:r>
      <w:r w:rsidR="0033393C" w:rsidRPr="00BD6685">
        <w:t>.</w:t>
      </w:r>
    </w:p>
    <w:p w14:paraId="53E68956" w14:textId="77777777" w:rsidR="00975EC2" w:rsidRPr="00BD6685" w:rsidRDefault="00975EC2" w:rsidP="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sidRPr="00BD6685">
        <w:rPr>
          <w:b/>
          <w:bCs/>
        </w:rPr>
        <w:t>8.</w:t>
      </w:r>
      <w:r w:rsidRPr="00BD6685">
        <w:tab/>
        <w:t>Waive the requirement of Rule 65(c) of the Massachusetts Rules of Civil Procedure that I provide security for the issuance of the above Order(s) because I cannot afford to provide suc</w:t>
      </w:r>
      <w:r w:rsidR="0033393C" w:rsidRPr="00BD6685">
        <w:t>h security.</w:t>
      </w:r>
    </w:p>
    <w:p w14:paraId="4E2F8E12" w14:textId="72217057" w:rsidR="00975EC2" w:rsidRPr="00BD6685" w:rsidRDefault="00975EC2" w:rsidP="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sidRPr="00BD6685">
        <w:rPr>
          <w:b/>
          <w:bCs/>
        </w:rPr>
        <w:t>9.</w:t>
      </w:r>
      <w:r w:rsidRPr="00BD6685">
        <w:tab/>
        <w:t xml:space="preserve">Schedule a Preliminary Injunction Hearing </w:t>
      </w:r>
      <w:r w:rsidR="00BB4890" w:rsidRPr="00BD6685">
        <w:t xml:space="preserve">before </w:t>
      </w:r>
      <w:r w:rsidRPr="00BD6685">
        <w:t>any Temporary Restrai</w:t>
      </w:r>
      <w:r w:rsidR="0033393C" w:rsidRPr="00BD6685">
        <w:t>ning Order that</w:t>
      </w:r>
      <w:r w:rsidR="00BB4890" w:rsidRPr="00BD6685">
        <w:t xml:space="preserve"> is</w:t>
      </w:r>
      <w:r w:rsidR="0033393C" w:rsidRPr="00BD6685">
        <w:t xml:space="preserve"> granted</w:t>
      </w:r>
      <w:r w:rsidR="00BB4890" w:rsidRPr="00BD6685">
        <w:t xml:space="preserve"> expires</w:t>
      </w:r>
      <w:r w:rsidR="0033393C" w:rsidRPr="00BD6685">
        <w:t>.</w:t>
      </w:r>
    </w:p>
    <w:p w14:paraId="116A1C9D" w14:textId="4C2714E3" w:rsidR="00975EC2" w:rsidRPr="00BD6685" w:rsidRDefault="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Respectfully submitted,</w:t>
      </w:r>
      <w:r w:rsidR="00FD67B2" w:rsidRPr="00BD6685">
        <w:t xml:space="preserve"> (</w:t>
      </w:r>
      <w:r w:rsidR="00FD67B2" w:rsidRPr="00BD6685">
        <w:rPr>
          <w:i/>
          <w:iCs/>
        </w:rPr>
        <w:t>Note:</w:t>
      </w:r>
      <w:r w:rsidR="00FD67B2" w:rsidRPr="00BD6685">
        <w:t xml:space="preserve">  </w:t>
      </w:r>
      <w:r w:rsidR="00BB4890" w:rsidRPr="00BD6685">
        <w:t>add multiple signature boxes for more than one tenant)</w:t>
      </w:r>
    </w:p>
    <w:p w14:paraId="2ED85EDF" w14:textId="24076365" w:rsidR="00975EC2" w:rsidRPr="00BD6685" w:rsidRDefault="0024399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______________________________________</w:t>
      </w:r>
      <w:r w:rsidR="0033393C" w:rsidRPr="00BD6685">
        <w:br/>
      </w:r>
      <w:r w:rsidR="00975EC2" w:rsidRPr="00BD6685">
        <w:rPr>
          <w:i/>
          <w:iCs/>
        </w:rPr>
        <w:t>Plaintiff's/</w:t>
      </w:r>
      <w:r w:rsidR="00FD67B2" w:rsidRPr="00BD6685">
        <w:rPr>
          <w:i/>
          <w:iCs/>
        </w:rPr>
        <w:t>T</w:t>
      </w:r>
      <w:r w:rsidR="00975EC2" w:rsidRPr="00BD6685">
        <w:rPr>
          <w:i/>
          <w:iCs/>
        </w:rPr>
        <w:t>enant's signature</w:t>
      </w:r>
    </w:p>
    <w:p w14:paraId="3DBC4E74" w14:textId="77777777" w:rsidR="00975EC2" w:rsidRPr="00BD6685" w:rsidRDefault="0024399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______________________________________</w:t>
      </w:r>
      <w:r w:rsidR="0033393C" w:rsidRPr="00BD6685">
        <w:br/>
        <w:t>Name</w:t>
      </w:r>
    </w:p>
    <w:p w14:paraId="7C1A8FE1" w14:textId="77777777" w:rsidR="00975EC2" w:rsidRPr="00BD6685" w:rsidRDefault="0024399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______________________________________</w:t>
      </w:r>
      <w:r w:rsidR="0033393C" w:rsidRPr="00BD6685">
        <w:br/>
        <w:t>Address</w:t>
      </w:r>
    </w:p>
    <w:p w14:paraId="220E9F7B" w14:textId="77777777" w:rsidR="00975EC2" w:rsidRPr="00BD6685" w:rsidRDefault="0024399E">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______________________________________</w:t>
      </w:r>
      <w:r w:rsidR="0033393C" w:rsidRPr="00BD6685">
        <w:br/>
        <w:t>Telephone Number</w:t>
      </w:r>
    </w:p>
    <w:p w14:paraId="2608E529" w14:textId="77777777" w:rsidR="000932D8" w:rsidRPr="00BD6685" w:rsidRDefault="000932D8" w:rsidP="000932D8">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lastRenderedPageBreak/>
        <w:t>______________________________________</w:t>
      </w:r>
      <w:r w:rsidRPr="00BD6685">
        <w:br/>
        <w:t>Email Address (if any)</w:t>
      </w:r>
    </w:p>
    <w:p w14:paraId="3E4C2791" w14:textId="77777777" w:rsidR="00A4467E" w:rsidRPr="00BD6685" w:rsidRDefault="00A4467E" w:rsidP="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b/>
          <w:bCs/>
        </w:rPr>
      </w:pPr>
    </w:p>
    <w:p w14:paraId="0A96BF12" w14:textId="703557BF" w:rsidR="00975EC2" w:rsidRPr="00BD6685" w:rsidRDefault="00975EC2" w:rsidP="0033393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pPr>
      <w:r w:rsidRPr="00BD6685">
        <w:rPr>
          <w:b/>
          <w:bCs/>
        </w:rPr>
        <w:t>10.</w:t>
      </w:r>
      <w:r w:rsidRPr="00BD6685">
        <w:tab/>
      </w:r>
      <w:r w:rsidRPr="00BD6685">
        <w:rPr>
          <w:b/>
          <w:bCs/>
          <w:smallCaps/>
        </w:rPr>
        <w:t>VERIFICATION</w:t>
      </w:r>
      <w:r w:rsidR="00FD67B2" w:rsidRPr="00BD6685">
        <w:rPr>
          <w:b/>
          <w:bCs/>
          <w:smallCaps/>
        </w:rPr>
        <w:t xml:space="preserve"> </w:t>
      </w:r>
      <w:r w:rsidR="00FD67B2" w:rsidRPr="00BD6685">
        <w:rPr>
          <w:smallCaps/>
        </w:rPr>
        <w:t>(Note:  by signing under penalty of perjury, this meets the requirement for an affidavit if you are seeking emergency relief from the court</w:t>
      </w:r>
    </w:p>
    <w:p w14:paraId="542CBD66" w14:textId="77F6AE06" w:rsidR="00975EC2" w:rsidRPr="00BD6685" w:rsidRDefault="00975EC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 xml:space="preserve">I, </w:t>
      </w:r>
      <w:r w:rsidR="0024399E" w:rsidRPr="00BD6685">
        <w:t>_________________________________</w:t>
      </w:r>
      <w:r w:rsidR="006445FA" w:rsidRPr="00BD6685">
        <w:t xml:space="preserve"> </w:t>
      </w:r>
      <w:r w:rsidRPr="00BD6685">
        <w:rPr>
          <w:i/>
          <w:iCs/>
        </w:rPr>
        <w:t>(</w:t>
      </w:r>
      <w:r w:rsidR="00FD67B2" w:rsidRPr="00BD6685">
        <w:rPr>
          <w:i/>
          <w:iCs/>
        </w:rPr>
        <w:t>T</w:t>
      </w:r>
      <w:r w:rsidRPr="00BD6685">
        <w:rPr>
          <w:i/>
          <w:iCs/>
        </w:rPr>
        <w:t>enant)</w:t>
      </w:r>
      <w:r w:rsidRPr="00BD6685">
        <w:t xml:space="preserve">, have personal knowledge of all of the facts stated above and swear under </w:t>
      </w:r>
      <w:r w:rsidR="00FD67B2" w:rsidRPr="00BD6685">
        <w:t xml:space="preserve">penalty of </w:t>
      </w:r>
      <w:r w:rsidRPr="00BD6685">
        <w:t xml:space="preserve">perjury that all of those facts </w:t>
      </w:r>
      <w:r w:rsidR="0033393C" w:rsidRPr="00BD6685">
        <w:t xml:space="preserve">are true and </w:t>
      </w:r>
      <w:r w:rsidR="00FD67B2" w:rsidRPr="00BD6685">
        <w:t>correct</w:t>
      </w:r>
      <w:r w:rsidR="0033393C" w:rsidRPr="00BD6685">
        <w:t>.</w:t>
      </w:r>
    </w:p>
    <w:p w14:paraId="46C037F6" w14:textId="2162DAD8" w:rsidR="00975EC2" w:rsidRPr="00BD6685" w:rsidRDefault="00975EC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 xml:space="preserve">Signature: </w:t>
      </w:r>
      <w:r w:rsidR="0024399E" w:rsidRPr="00BD6685">
        <w:t>______________________________________</w:t>
      </w:r>
    </w:p>
    <w:p w14:paraId="02D92A43" w14:textId="77777777" w:rsidR="00FD67B2" w:rsidRPr="00BD6685" w:rsidRDefault="00FD67B2" w:rsidP="00FD67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r w:rsidRPr="00BD6685">
        <w:t>Date: __________________________________________</w:t>
      </w:r>
    </w:p>
    <w:p w14:paraId="6872454B" w14:textId="77777777" w:rsidR="00FD67B2" w:rsidRPr="00BD6685" w:rsidRDefault="00FD67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pPr>
    </w:p>
    <w:p w14:paraId="572FB940" w14:textId="777D0438" w:rsidR="00975EC2" w:rsidRPr="0058492B" w:rsidRDefault="0024399E" w:rsidP="0033393C">
      <w:pPr>
        <w:jc w:val="center"/>
        <w:rPr>
          <w:rStyle w:val="Italic"/>
        </w:rPr>
      </w:pPr>
      <w:r w:rsidRPr="00BD6685">
        <w:rPr>
          <w:rStyle w:val="Italic"/>
        </w:rPr>
        <w:br w:type="page"/>
      </w:r>
    </w:p>
    <w:p w14:paraId="5CE2A0C5" w14:textId="77777777" w:rsidR="00975EC2" w:rsidRDefault="00975EC2" w:rsidP="0033393C">
      <w:pPr>
        <w:jc w:val="center"/>
      </w:pPr>
      <w:smartTag w:uri="urn:schemas-microsoft-com:office:smarttags" w:element="place">
        <w:smartTag w:uri="urn:schemas-microsoft-com:office:smarttags" w:element="PlaceType">
          <w:r>
            <w:rPr>
              <w:b/>
              <w:bCs/>
              <w:smallCaps/>
            </w:rPr>
            <w:lastRenderedPageBreak/>
            <w:t>Commonwealth</w:t>
          </w:r>
        </w:smartTag>
        <w:r>
          <w:rPr>
            <w:b/>
            <w:bCs/>
            <w:smallCaps/>
          </w:rPr>
          <w:t xml:space="preserve"> of </w:t>
        </w:r>
        <w:smartTag w:uri="urn:schemas-microsoft-com:office:smarttags" w:element="PlaceName">
          <w:r>
            <w:rPr>
              <w:b/>
              <w:bCs/>
              <w:smallCaps/>
            </w:rPr>
            <w:t>Massachusetts</w:t>
          </w:r>
        </w:smartTag>
      </w:smartTag>
      <w:r w:rsidR="0033393C">
        <w:rPr>
          <w:b/>
          <w:bCs/>
          <w:smallCaps/>
        </w:rPr>
        <w:br/>
      </w:r>
      <w:r>
        <w:rPr>
          <w:b/>
          <w:bCs/>
          <w:smallCaps/>
        </w:rPr>
        <w:t>Trial Court</w:t>
      </w:r>
    </w:p>
    <w:p w14:paraId="7D3E7B35"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5040"/>
          <w:tab w:val="left" w:pos="5580"/>
        </w:tabs>
        <w:ind w:left="240" w:hanging="240"/>
        <w:rPr>
          <w:sz w:val="22"/>
          <w:szCs w:val="22"/>
        </w:rPr>
      </w:pPr>
      <w:r>
        <w:rPr>
          <w:b/>
          <w:bCs/>
          <w:sz w:val="22"/>
          <w:szCs w:val="22"/>
        </w:rPr>
        <w:t>a.</w:t>
      </w:r>
      <w:r>
        <w:rPr>
          <w:sz w:val="22"/>
          <w:szCs w:val="22"/>
        </w:rPr>
        <w:t xml:space="preserve"> </w:t>
      </w:r>
      <w:r w:rsidRPr="0024399E">
        <w:rPr>
          <w:sz w:val="22"/>
          <w:szCs w:val="22"/>
        </w:rPr>
        <w:t>________________________________</w:t>
      </w:r>
      <w:r>
        <w:rPr>
          <w:sz w:val="22"/>
          <w:szCs w:val="22"/>
        </w:rPr>
        <w:t>, ss:</w:t>
      </w:r>
      <w:r>
        <w:rPr>
          <w:sz w:val="22"/>
          <w:szCs w:val="22"/>
        </w:rPr>
        <w:tab/>
      </w:r>
      <w:r>
        <w:rPr>
          <w:sz w:val="22"/>
          <w:szCs w:val="22"/>
        </w:rPr>
        <w:tab/>
      </w:r>
      <w:r>
        <w:rPr>
          <w:sz w:val="22"/>
          <w:szCs w:val="22"/>
        </w:rPr>
        <w:tab/>
      </w:r>
      <w:r>
        <w:rPr>
          <w:b/>
          <w:bCs/>
          <w:sz w:val="22"/>
          <w:szCs w:val="22"/>
        </w:rPr>
        <w:t>d.</w:t>
      </w:r>
      <w:r>
        <w:rPr>
          <w:sz w:val="22"/>
          <w:szCs w:val="22"/>
        </w:rPr>
        <w:t xml:space="preserve"> Name of </w:t>
      </w:r>
      <w:smartTag w:uri="urn:schemas-microsoft-com:office:smarttags" w:element="PlaceType">
        <w:r>
          <w:rPr>
            <w:sz w:val="22"/>
            <w:szCs w:val="22"/>
          </w:rPr>
          <w:t>Court</w:t>
        </w:r>
      </w:smartTag>
      <w:r>
        <w:rPr>
          <w:sz w:val="22"/>
          <w:szCs w:val="22"/>
        </w:rPr>
        <w:t xml:space="preserve"> </w:t>
      </w:r>
      <w:smartTag w:uri="urn:schemas-microsoft-com:office:smarttags" w:element="PlaceName">
        <w:r w:rsidRPr="0024399E">
          <w:rPr>
            <w:sz w:val="22"/>
            <w:szCs w:val="22"/>
          </w:rPr>
          <w:t>______________________</w:t>
        </w:r>
      </w:smartTag>
      <w:r>
        <w:rPr>
          <w:sz w:val="22"/>
          <w:szCs w:val="22"/>
        </w:rPr>
        <w:br/>
        <w:t xml:space="preserve">County    </w:t>
      </w:r>
    </w:p>
    <w:p w14:paraId="610991B2"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r>
        <w:rPr>
          <w:b/>
          <w:bCs/>
          <w:sz w:val="22"/>
          <w:szCs w:val="22"/>
        </w:rPr>
        <w:t>b.</w:t>
      </w:r>
      <w:r>
        <w:rPr>
          <w:sz w:val="22"/>
          <w:szCs w:val="22"/>
        </w:rPr>
        <w:t xml:space="preserve"> </w:t>
      </w:r>
      <w:r w:rsidRPr="0024399E">
        <w:rPr>
          <w:sz w:val="22"/>
          <w:szCs w:val="22"/>
        </w:rPr>
        <w:t>________________________________</w:t>
      </w:r>
      <w:r>
        <w:rPr>
          <w:sz w:val="22"/>
          <w:szCs w:val="22"/>
        </w:rPr>
        <w:tab/>
      </w:r>
      <w:r>
        <w:rPr>
          <w:sz w:val="22"/>
          <w:szCs w:val="22"/>
        </w:rPr>
        <w:tab/>
      </w:r>
      <w:r>
        <w:rPr>
          <w:sz w:val="22"/>
          <w:szCs w:val="22"/>
        </w:rPr>
        <w:tab/>
      </w:r>
      <w:r>
        <w:rPr>
          <w:sz w:val="22"/>
          <w:szCs w:val="22"/>
        </w:rPr>
        <w:tab/>
      </w:r>
      <w:r>
        <w:rPr>
          <w:b/>
          <w:bCs/>
          <w:sz w:val="22"/>
          <w:szCs w:val="22"/>
        </w:rPr>
        <w:t>e.</w:t>
      </w:r>
      <w:r>
        <w:rPr>
          <w:sz w:val="22"/>
          <w:szCs w:val="22"/>
        </w:rPr>
        <w:t xml:space="preserve"> Civil Docket No. </w:t>
      </w:r>
      <w:r w:rsidRPr="0024399E">
        <w:rPr>
          <w:sz w:val="22"/>
          <w:szCs w:val="22"/>
        </w:rPr>
        <w:t>_____________________</w:t>
      </w:r>
      <w:r>
        <w:rPr>
          <w:sz w:val="22"/>
          <w:szCs w:val="22"/>
        </w:rPr>
        <w:br/>
        <w:t>Plaintiff(s) - Tenant(s)</w:t>
      </w:r>
    </w:p>
    <w:p w14:paraId="472733CD"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    vs.</w:t>
      </w:r>
    </w:p>
    <w:p w14:paraId="45FB2D05"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r>
        <w:rPr>
          <w:b/>
          <w:bCs/>
          <w:sz w:val="22"/>
          <w:szCs w:val="22"/>
        </w:rPr>
        <w:t>c.</w:t>
      </w:r>
      <w:r>
        <w:rPr>
          <w:sz w:val="22"/>
          <w:szCs w:val="22"/>
        </w:rPr>
        <w:t xml:space="preserve"> </w:t>
      </w:r>
      <w:r w:rsidRPr="0024399E">
        <w:rPr>
          <w:sz w:val="22"/>
          <w:szCs w:val="22"/>
        </w:rPr>
        <w:t>________________________________</w:t>
      </w:r>
      <w:r>
        <w:rPr>
          <w:sz w:val="22"/>
          <w:szCs w:val="22"/>
        </w:rPr>
        <w:br/>
        <w:t>Defendant(s) - Landlord(s)</w:t>
      </w:r>
    </w:p>
    <w:p w14:paraId="4FFAE1B9"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6B245EE"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jc w:val="center"/>
      </w:pPr>
      <w:r>
        <w:rPr>
          <w:b/>
          <w:bCs/>
          <w:smallCaps/>
        </w:rPr>
        <w:t>Grant of Temporary Restraining Orders(s),</w:t>
      </w:r>
      <w:r w:rsidR="0033393C">
        <w:rPr>
          <w:b/>
          <w:bCs/>
          <w:smallCaps/>
        </w:rPr>
        <w:br/>
      </w:r>
      <w:r>
        <w:rPr>
          <w:b/>
          <w:bCs/>
          <w:smallCaps/>
        </w:rPr>
        <w:t>Notice of Preliminary Injunction Hearing and Summons</w:t>
      </w:r>
    </w:p>
    <w:p w14:paraId="60319F7D"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0024399E" w:rsidRPr="0024399E">
        <w:t>_____</w:t>
      </w:r>
      <w:r w:rsidR="00AD2636">
        <w:t xml:space="preserve"> </w:t>
      </w:r>
      <w:r>
        <w:t xml:space="preserve">o'clock </w:t>
      </w:r>
      <w:r w:rsidR="0024399E" w:rsidRPr="0024399E">
        <w:t>____</w:t>
      </w:r>
      <w:r>
        <w:t xml:space="preserve">. M., this </w:t>
      </w:r>
      <w:r w:rsidR="0024399E" w:rsidRPr="0024399E">
        <w:t>_____________</w:t>
      </w:r>
      <w:r>
        <w:t xml:space="preserve">day of </w:t>
      </w:r>
      <w:r w:rsidR="0024399E" w:rsidRPr="0024399E">
        <w:t>________________</w:t>
      </w:r>
      <w:r>
        <w:t>, 20</w:t>
      </w:r>
      <w:r w:rsidR="0024399E" w:rsidRPr="0024399E">
        <w:t>___</w:t>
      </w:r>
      <w:r>
        <w:t>, Defendant(s) and his/her/their employees and agents are orde</w:t>
      </w:r>
      <w:r w:rsidR="0033393C">
        <w:t>red to desist and refrain from:</w:t>
      </w:r>
    </w:p>
    <w:p w14:paraId="3F107408" w14:textId="29AA1B4E" w:rsidR="006C68C2" w:rsidRDefault="006C68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2D7E075" w14:textId="2CCC922C" w:rsidR="000932D8" w:rsidRDefault="00713123"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The Landlord is further ordered to make repairs as follows:</w:t>
      </w:r>
    </w:p>
    <w:p w14:paraId="04E0F266" w14:textId="7DE639A1" w:rsidR="006C68C2" w:rsidRDefault="006C68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IMMEDIATELY:</w:t>
      </w:r>
    </w:p>
    <w:p w14:paraId="043DC6F9" w14:textId="2AE9D32B" w:rsidR="006C68C2" w:rsidRDefault="006C68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F359584" w14:textId="6756E220" w:rsidR="006C68C2" w:rsidRDefault="006C68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WITHIN ____ DAYS OF THIS ORDER:</w:t>
      </w:r>
    </w:p>
    <w:p w14:paraId="0B2DC6BC" w14:textId="0CB7F24C" w:rsidR="006C68C2" w:rsidRDefault="006C68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5ECAE9AE" w14:textId="77AC20E0"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w:t>
      </w:r>
      <w:r w:rsidR="00C26A3E">
        <w:t>/Tenant(s)</w:t>
      </w:r>
      <w:r>
        <w:t xml:space="preserve"> fo</w:t>
      </w:r>
      <w:r w:rsidR="0033393C">
        <w:t>r the issuance of these Orders.</w:t>
      </w:r>
    </w:p>
    <w:p w14:paraId="37AB99FC" w14:textId="77777777" w:rsidR="00C26A3E"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w:t>
      </w:r>
      <w:r w:rsidR="00C26A3E">
        <w:t>Tenant</w:t>
      </w:r>
      <w:r>
        <w:t>'s request, a hearing to decide if a preliminary injunction should be issued has been scheduled for</w:t>
      </w:r>
      <w:r w:rsidR="00C26A3E">
        <w:t>:</w:t>
      </w:r>
    </w:p>
    <w:p w14:paraId="4F47E7DB" w14:textId="1B6103AF" w:rsidR="00C26A3E" w:rsidRDefault="00C26A3E"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w:t>
      </w:r>
      <w:r w:rsidR="00975EC2">
        <w:t xml:space="preserve"> </w:t>
      </w:r>
      <w:r w:rsidR="0003216B">
        <w:t>T</w:t>
      </w:r>
      <w:r w:rsidR="00975EC2">
        <w:t xml:space="preserve">he </w:t>
      </w:r>
      <w:r w:rsidR="0024399E" w:rsidRPr="0024399E">
        <w:t>_______</w:t>
      </w:r>
      <w:r w:rsidR="00AD2636">
        <w:t xml:space="preserve"> </w:t>
      </w:r>
      <w:r w:rsidR="00975EC2">
        <w:t xml:space="preserve">day of </w:t>
      </w:r>
      <w:r w:rsidR="0024399E" w:rsidRPr="0024399E">
        <w:t>________________</w:t>
      </w:r>
      <w:r w:rsidR="00975EC2">
        <w:t>, 20</w:t>
      </w:r>
      <w:r w:rsidR="0024399E" w:rsidRPr="0024399E">
        <w:t>__</w:t>
      </w:r>
      <w:r w:rsidR="00195E50">
        <w:t>__</w:t>
      </w:r>
      <w:r w:rsidR="0024399E" w:rsidRPr="0024399E">
        <w:t>_</w:t>
      </w:r>
      <w:r w:rsidR="00975EC2">
        <w:t xml:space="preserve">, at </w:t>
      </w:r>
      <w:r w:rsidR="0024399E" w:rsidRPr="0024399E">
        <w:t>_</w:t>
      </w:r>
      <w:r w:rsidR="00195E50">
        <w:t>__</w:t>
      </w:r>
      <w:r w:rsidR="0024399E" w:rsidRPr="0024399E">
        <w:t>__</w:t>
      </w:r>
      <w:r w:rsidR="00AD2636">
        <w:t xml:space="preserve"> </w:t>
      </w:r>
      <w:r w:rsidR="00975EC2">
        <w:t>o'clock</w:t>
      </w:r>
      <w:r w:rsidR="0003216B">
        <w:t>.</w:t>
      </w:r>
      <w:r w:rsidR="00975EC2">
        <w:t xml:space="preserve"> </w:t>
      </w:r>
    </w:p>
    <w:p w14:paraId="297397BF" w14:textId="201135C1"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w:t>
      </w:r>
      <w:r w:rsidR="0033393C">
        <w:t>he Temporary Restraining Order.</w:t>
      </w:r>
    </w:p>
    <w:p w14:paraId="52914491" w14:textId="40237F04"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Further, the </w:t>
      </w:r>
      <w:r w:rsidR="00C26A3E">
        <w:t>Landlord (</w:t>
      </w:r>
      <w:r>
        <w:t>Defendant(s)</w:t>
      </w:r>
      <w:r w:rsidR="00C26A3E">
        <w:t xml:space="preserve"> named above)</w:t>
      </w:r>
      <w:r>
        <w:t xml:space="preserve"> must answer (respond to) th</w:t>
      </w:r>
      <w:r w:rsidR="00C26A3E">
        <w:t xml:space="preserve">is </w:t>
      </w:r>
      <w:r>
        <w:t xml:space="preserve">Complaint within 20 days of the date on which this Summons and a copy of the Complaint are received. </w:t>
      </w:r>
      <w:r w:rsidR="00C26A3E">
        <w:t xml:space="preserve"> </w:t>
      </w:r>
      <w:r>
        <w:t xml:space="preserve">The Answer must </w:t>
      </w:r>
      <w:r w:rsidR="006C68C2">
        <w:t>be i</w:t>
      </w:r>
      <w:r>
        <w:t>n writing and must be filed with this Court and delivered to the Plaintiff(s)</w:t>
      </w:r>
      <w:r w:rsidR="00C26A3E">
        <w:t>/Tenant(s)</w:t>
      </w:r>
      <w:r>
        <w:t xml:space="preserve">. </w:t>
      </w:r>
      <w:r w:rsidR="00C26A3E">
        <w:t xml:space="preserve"> </w:t>
      </w:r>
      <w:r>
        <w:t xml:space="preserve">Failure to do </w:t>
      </w:r>
      <w:r>
        <w:lastRenderedPageBreak/>
        <w:t>so shall result in the entry of a default judgment against the Defendant(s) for the relief requested in the Complaint.</w:t>
      </w:r>
    </w:p>
    <w:p w14:paraId="2A0041C6"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 xml:space="preserve">NOTIFICATION </w:t>
      </w:r>
      <w:smartTag w:uri="urn:schemas-microsoft-com:office:smarttags" w:element="place">
        <w:r>
          <w:rPr>
            <w:smallCaps/>
          </w:rPr>
          <w:t>PARA</w:t>
        </w:r>
      </w:smartTag>
      <w:r>
        <w:rPr>
          <w:smallCaps/>
        </w:rPr>
        <w:t xml:space="preserve"> LAS PERSONAS DE HABLA HISPANA: SI USTED NO PUEDE LEER INGL</w:t>
      </w:r>
      <w:r w:rsidR="0024399E">
        <w:rPr>
          <w:smallCaps/>
        </w:rPr>
        <w:t>É</w:t>
      </w:r>
      <w:r>
        <w:rPr>
          <w:smallCaps/>
        </w:rPr>
        <w:t>S TENGA ESTE DOCUMENTO LEGAL TRADUCIDO CUANTO ANTES.</w:t>
      </w:r>
    </w:p>
    <w:p w14:paraId="6F51B65A" w14:textId="440D2E85" w:rsidR="00975EC2" w:rsidRDefault="0024399E"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__________________________________________</w:t>
      </w:r>
      <w:r w:rsidR="0003216B">
        <w:t xml:space="preserve">  DATE:  _________________________</w:t>
      </w:r>
      <w:r w:rsidR="0033393C">
        <w:br/>
      </w:r>
      <w:r w:rsidR="00975EC2">
        <w:t>Judge's Signature</w:t>
      </w:r>
    </w:p>
    <w:p w14:paraId="2CCD93EE" w14:textId="77777777" w:rsidR="00975EC2" w:rsidRPr="0058492B" w:rsidRDefault="0033393C" w:rsidP="0033393C">
      <w:pPr>
        <w:jc w:val="center"/>
        <w:rPr>
          <w:rStyle w:val="Italic"/>
        </w:rPr>
      </w:pPr>
      <w:r w:rsidRPr="0058492B">
        <w:rPr>
          <w:rStyle w:val="Italic"/>
        </w:rPr>
        <w:br w:type="page"/>
      </w:r>
      <w:r w:rsidR="00975EC2" w:rsidRPr="0058492B">
        <w:rPr>
          <w:rStyle w:val="Italic"/>
        </w:rPr>
        <w:lastRenderedPageBreak/>
        <w:t>(Please type or print)</w:t>
      </w:r>
    </w:p>
    <w:p w14:paraId="65B0E767" w14:textId="77777777" w:rsidR="00975EC2" w:rsidRDefault="00975EC2" w:rsidP="0033393C">
      <w:pPr>
        <w:jc w:val="center"/>
      </w:pPr>
      <w:smartTag w:uri="urn:schemas-microsoft-com:office:smarttags" w:element="place">
        <w:smartTag w:uri="urn:schemas-microsoft-com:office:smarttags" w:element="PlaceType">
          <w:r>
            <w:rPr>
              <w:b/>
              <w:bCs/>
              <w:smallCaps/>
            </w:rPr>
            <w:t>Commonwealth</w:t>
          </w:r>
        </w:smartTag>
        <w:r>
          <w:rPr>
            <w:b/>
            <w:bCs/>
            <w:smallCaps/>
          </w:rPr>
          <w:t xml:space="preserve"> of </w:t>
        </w:r>
        <w:smartTag w:uri="urn:schemas-microsoft-com:office:smarttags" w:element="PlaceName">
          <w:r>
            <w:rPr>
              <w:b/>
              <w:bCs/>
              <w:smallCaps/>
            </w:rPr>
            <w:t>Massachusetts</w:t>
          </w:r>
        </w:smartTag>
      </w:smartTag>
      <w:r w:rsidR="0033393C">
        <w:rPr>
          <w:b/>
          <w:bCs/>
          <w:smallCaps/>
        </w:rPr>
        <w:br/>
      </w:r>
      <w:r>
        <w:rPr>
          <w:b/>
          <w:bCs/>
          <w:smallCaps/>
        </w:rPr>
        <w:t>Trial Court</w:t>
      </w:r>
    </w:p>
    <w:p w14:paraId="4EAA415E"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749AA303"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5040"/>
          <w:tab w:val="left" w:pos="5580"/>
        </w:tabs>
        <w:ind w:left="240" w:hanging="240"/>
        <w:rPr>
          <w:sz w:val="22"/>
          <w:szCs w:val="22"/>
        </w:rPr>
      </w:pPr>
      <w:r>
        <w:rPr>
          <w:b/>
          <w:bCs/>
          <w:sz w:val="22"/>
          <w:szCs w:val="22"/>
        </w:rPr>
        <w:t>a.</w:t>
      </w:r>
      <w:r>
        <w:rPr>
          <w:sz w:val="22"/>
          <w:szCs w:val="22"/>
        </w:rPr>
        <w:t xml:space="preserve"> </w:t>
      </w:r>
      <w:r w:rsidRPr="0024399E">
        <w:rPr>
          <w:sz w:val="22"/>
          <w:szCs w:val="22"/>
        </w:rPr>
        <w:t>________________________________</w:t>
      </w:r>
      <w:r>
        <w:rPr>
          <w:sz w:val="22"/>
          <w:szCs w:val="22"/>
        </w:rPr>
        <w:t>, ss:</w:t>
      </w:r>
      <w:r>
        <w:rPr>
          <w:sz w:val="22"/>
          <w:szCs w:val="22"/>
        </w:rPr>
        <w:tab/>
      </w:r>
      <w:r>
        <w:rPr>
          <w:sz w:val="22"/>
          <w:szCs w:val="22"/>
        </w:rPr>
        <w:tab/>
      </w:r>
      <w:r>
        <w:rPr>
          <w:sz w:val="22"/>
          <w:szCs w:val="22"/>
        </w:rPr>
        <w:tab/>
      </w:r>
      <w:r>
        <w:rPr>
          <w:b/>
          <w:bCs/>
          <w:sz w:val="22"/>
          <w:szCs w:val="22"/>
        </w:rPr>
        <w:t>d.</w:t>
      </w:r>
      <w:r>
        <w:rPr>
          <w:sz w:val="22"/>
          <w:szCs w:val="22"/>
        </w:rPr>
        <w:t xml:space="preserve"> Name of </w:t>
      </w:r>
      <w:smartTag w:uri="urn:schemas-microsoft-com:office:smarttags" w:element="PlaceType">
        <w:r>
          <w:rPr>
            <w:sz w:val="22"/>
            <w:szCs w:val="22"/>
          </w:rPr>
          <w:t>Court</w:t>
        </w:r>
      </w:smartTag>
      <w:r>
        <w:rPr>
          <w:sz w:val="22"/>
          <w:szCs w:val="22"/>
        </w:rPr>
        <w:t xml:space="preserve"> </w:t>
      </w:r>
      <w:smartTag w:uri="urn:schemas-microsoft-com:office:smarttags" w:element="PlaceName">
        <w:r w:rsidRPr="0024399E">
          <w:rPr>
            <w:sz w:val="22"/>
            <w:szCs w:val="22"/>
          </w:rPr>
          <w:t>______________________</w:t>
        </w:r>
      </w:smartTag>
      <w:r>
        <w:rPr>
          <w:sz w:val="22"/>
          <w:szCs w:val="22"/>
        </w:rPr>
        <w:br/>
        <w:t xml:space="preserve">County    </w:t>
      </w:r>
    </w:p>
    <w:p w14:paraId="6B6CB18F"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r>
        <w:rPr>
          <w:b/>
          <w:bCs/>
          <w:sz w:val="22"/>
          <w:szCs w:val="22"/>
        </w:rPr>
        <w:t>b.</w:t>
      </w:r>
      <w:r>
        <w:rPr>
          <w:sz w:val="22"/>
          <w:szCs w:val="22"/>
        </w:rPr>
        <w:t xml:space="preserve"> </w:t>
      </w:r>
      <w:r w:rsidRPr="0024399E">
        <w:rPr>
          <w:sz w:val="22"/>
          <w:szCs w:val="22"/>
        </w:rPr>
        <w:t>________________________________</w:t>
      </w:r>
      <w:r>
        <w:rPr>
          <w:sz w:val="22"/>
          <w:szCs w:val="22"/>
        </w:rPr>
        <w:tab/>
      </w:r>
      <w:r>
        <w:rPr>
          <w:sz w:val="22"/>
          <w:szCs w:val="22"/>
        </w:rPr>
        <w:tab/>
      </w:r>
      <w:r>
        <w:rPr>
          <w:sz w:val="22"/>
          <w:szCs w:val="22"/>
        </w:rPr>
        <w:tab/>
      </w:r>
      <w:r>
        <w:rPr>
          <w:sz w:val="22"/>
          <w:szCs w:val="22"/>
        </w:rPr>
        <w:tab/>
      </w:r>
      <w:r>
        <w:rPr>
          <w:b/>
          <w:bCs/>
          <w:sz w:val="22"/>
          <w:szCs w:val="22"/>
        </w:rPr>
        <w:t>e.</w:t>
      </w:r>
      <w:r>
        <w:rPr>
          <w:sz w:val="22"/>
          <w:szCs w:val="22"/>
        </w:rPr>
        <w:t xml:space="preserve"> Civil Docket No. </w:t>
      </w:r>
      <w:r w:rsidRPr="0024399E">
        <w:rPr>
          <w:sz w:val="22"/>
          <w:szCs w:val="22"/>
        </w:rPr>
        <w:t>_____________________</w:t>
      </w:r>
      <w:r>
        <w:rPr>
          <w:sz w:val="22"/>
          <w:szCs w:val="22"/>
        </w:rPr>
        <w:br/>
        <w:t>Plaintiff(s) - Tenant(s)</w:t>
      </w:r>
    </w:p>
    <w:p w14:paraId="43E4A460" w14:textId="77777777" w:rsidR="0033393C" w:rsidRDefault="0033393C"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    vs.</w:t>
      </w:r>
    </w:p>
    <w:p w14:paraId="3582C03B" w14:textId="77777777" w:rsidR="00975EC2" w:rsidRDefault="0033393C"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r>
        <w:rPr>
          <w:b/>
          <w:bCs/>
          <w:sz w:val="22"/>
          <w:szCs w:val="22"/>
        </w:rPr>
        <w:t>c.</w:t>
      </w:r>
      <w:r>
        <w:rPr>
          <w:sz w:val="22"/>
          <w:szCs w:val="22"/>
        </w:rPr>
        <w:t xml:space="preserve"> </w:t>
      </w:r>
      <w:r w:rsidRPr="0024399E">
        <w:rPr>
          <w:sz w:val="22"/>
          <w:szCs w:val="22"/>
        </w:rPr>
        <w:t>________________________________</w:t>
      </w:r>
      <w:r>
        <w:rPr>
          <w:sz w:val="22"/>
          <w:szCs w:val="22"/>
        </w:rPr>
        <w:br/>
        <w:t>Defendant(s) - Landlord(s)</w:t>
      </w:r>
    </w:p>
    <w:p w14:paraId="74156A9A" w14:textId="77777777" w:rsidR="00E362A4" w:rsidRPr="0033393C" w:rsidRDefault="00E362A4" w:rsidP="0033393C">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p>
    <w:p w14:paraId="74A7879C" w14:textId="77777777" w:rsidR="00975EC2" w:rsidRDefault="00975EC2" w:rsidP="0033393C">
      <w:pPr>
        <w:jc w:val="center"/>
      </w:pPr>
      <w:r>
        <w:rPr>
          <w:b/>
          <w:bCs/>
          <w:smallCaps/>
        </w:rPr>
        <w:t>Order of Notice</w:t>
      </w:r>
    </w:p>
    <w:p w14:paraId="5A0A5AA4" w14:textId="2699E0A7" w:rsidR="00975EC2" w:rsidRDefault="00975EC2" w:rsidP="003E5307">
      <w:p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t xml:space="preserve">At the Court of </w:t>
      </w:r>
      <w:r w:rsidR="0024399E" w:rsidRPr="0024399E">
        <w:t>_______________________</w:t>
      </w:r>
      <w:r>
        <w:t xml:space="preserve">, held at </w:t>
      </w:r>
      <w:r w:rsidR="0024399E" w:rsidRPr="0024399E">
        <w:t>_______________________</w:t>
      </w:r>
      <w:r w:rsidR="00195E50">
        <w:t>_______</w:t>
      </w:r>
      <w:r w:rsidR="0024399E" w:rsidRPr="0024399E">
        <w:t>_</w:t>
      </w:r>
      <w:r>
        <w:t xml:space="preserve">, in the county of </w:t>
      </w:r>
      <w:r w:rsidR="0024399E" w:rsidRPr="0024399E">
        <w:t>____________</w:t>
      </w:r>
      <w:r w:rsidR="00195E50">
        <w:t>_______</w:t>
      </w:r>
      <w:r w:rsidR="0024399E" w:rsidRPr="0024399E">
        <w:t>_____________</w:t>
      </w:r>
      <w:r>
        <w:t xml:space="preserve">, for Civil Business, on the </w:t>
      </w:r>
      <w:r w:rsidR="0024399E" w:rsidRPr="0024399E">
        <w:t>_________</w:t>
      </w:r>
      <w:r w:rsidR="00826F39">
        <w:t xml:space="preserve"> </w:t>
      </w:r>
      <w:r>
        <w:t xml:space="preserve">day of </w:t>
      </w:r>
      <w:r w:rsidR="00E362A4">
        <w:br/>
      </w:r>
      <w:r w:rsidR="0024399E" w:rsidRPr="0024399E">
        <w:t>__________________</w:t>
      </w:r>
      <w:r w:rsidR="00195E50">
        <w:t>_</w:t>
      </w:r>
      <w:r w:rsidR="0024399E" w:rsidRPr="0024399E">
        <w:t>____</w:t>
      </w:r>
      <w:r w:rsidR="00195E50">
        <w:t>________</w:t>
      </w:r>
      <w:r w:rsidR="0024399E" w:rsidRPr="0024399E">
        <w:t>_</w:t>
      </w:r>
      <w:r>
        <w:t>, 20</w:t>
      </w:r>
      <w:r w:rsidR="0024399E" w:rsidRPr="0024399E">
        <w:t>_</w:t>
      </w:r>
      <w:r w:rsidR="00195E50">
        <w:t>_</w:t>
      </w:r>
      <w:r w:rsidR="0024399E" w:rsidRPr="0024399E">
        <w:t>__</w:t>
      </w:r>
      <w:r>
        <w:t xml:space="preserve">. </w:t>
      </w:r>
      <w:r w:rsidR="0003216B">
        <w:t xml:space="preserve"> </w:t>
      </w:r>
      <w:r>
        <w:t>On the following Complaint</w:t>
      </w:r>
      <w:r w:rsidR="0003216B">
        <w:t>,</w:t>
      </w:r>
      <w:r>
        <w:t xml:space="preserve"> it is </w:t>
      </w:r>
      <w:r>
        <w:rPr>
          <w:smallCaps/>
        </w:rPr>
        <w:t>Ordered</w:t>
      </w:r>
      <w:r>
        <w:t xml:space="preserve"> that the Defendant</w:t>
      </w:r>
      <w:r w:rsidR="0003216B">
        <w:t>/Tenant</w:t>
      </w:r>
      <w:r>
        <w:t xml:space="preserve"> give notice to the said </w:t>
      </w:r>
      <w:r w:rsidR="0003216B">
        <w:t>Plaintiff/Landlord</w:t>
      </w:r>
      <w:r w:rsidR="00826F39">
        <w:t xml:space="preserve"> </w:t>
      </w:r>
      <w:r>
        <w:t xml:space="preserve">to appear before said Court, on the  </w:t>
      </w:r>
      <w:r w:rsidR="0024399E" w:rsidRPr="0024399E">
        <w:t>_________</w:t>
      </w:r>
      <w:r w:rsidR="00826F39">
        <w:t xml:space="preserve"> </w:t>
      </w:r>
      <w:r>
        <w:t xml:space="preserve">day of </w:t>
      </w:r>
      <w:r w:rsidR="0024399E" w:rsidRPr="0024399E">
        <w:t>_______</w:t>
      </w:r>
      <w:r w:rsidR="00E362A4" w:rsidRPr="0024399E">
        <w:t>_______________</w:t>
      </w:r>
      <w:r w:rsidR="0024399E" w:rsidRPr="0024399E">
        <w:t>____________</w:t>
      </w:r>
      <w:r w:rsidR="00826F39">
        <w:t xml:space="preserve"> </w:t>
      </w:r>
      <w:r w:rsidRPr="0058492B">
        <w:rPr>
          <w:rStyle w:val="Italic"/>
        </w:rPr>
        <w:t>(month)</w:t>
      </w:r>
      <w:r>
        <w:t>, 20</w:t>
      </w:r>
      <w:r w:rsidR="0024399E" w:rsidRPr="0024399E">
        <w:t>_</w:t>
      </w:r>
      <w:r w:rsidR="00195E50">
        <w:t>_</w:t>
      </w:r>
      <w:r w:rsidR="0024399E" w:rsidRPr="0024399E">
        <w:t>__</w:t>
      </w:r>
      <w:r>
        <w:t xml:space="preserve">, at </w:t>
      </w:r>
      <w:r w:rsidR="0024399E" w:rsidRPr="0024399E">
        <w:t>______</w:t>
      </w:r>
      <w:r w:rsidR="00826F39">
        <w:t xml:space="preserve"> </w:t>
      </w:r>
      <w:r>
        <w:t xml:space="preserve">o'clock, Room </w:t>
      </w:r>
      <w:r w:rsidR="0024399E" w:rsidRPr="0024399E">
        <w:t>_____</w:t>
      </w:r>
      <w:r>
        <w:t xml:space="preserve">, by causing to be delivered to the said </w:t>
      </w:r>
      <w:r w:rsidR="0024399E" w:rsidRPr="0024399E">
        <w:t>_____________________</w:t>
      </w:r>
      <w:r w:rsidR="00826F39">
        <w:t xml:space="preserve"> </w:t>
      </w:r>
      <w:r>
        <w:t xml:space="preserve">in hand, or left at </w:t>
      </w:r>
      <w:r w:rsidR="0003216B">
        <w:t>t</w:t>
      </w:r>
      <w:r>
        <w:t xml:space="preserve">heir last and usual place of abode, </w:t>
      </w:r>
      <w:r w:rsidR="0024399E" w:rsidRPr="0024399E">
        <w:t>_________________</w:t>
      </w:r>
      <w:r w:rsidR="00195E50">
        <w:t>_</w:t>
      </w:r>
      <w:r w:rsidR="0024399E" w:rsidRPr="0024399E">
        <w:t>___________</w:t>
      </w:r>
      <w:r>
        <w:t xml:space="preserve">, at least </w:t>
      </w:r>
      <w:r w:rsidR="0024399E" w:rsidRPr="0024399E">
        <w:t>_______</w:t>
      </w:r>
      <w:r w:rsidR="00195E50">
        <w:t xml:space="preserve"> </w:t>
      </w:r>
      <w:r>
        <w:t xml:space="preserve">days before the said </w:t>
      </w:r>
      <w:r w:rsidR="0024399E" w:rsidRPr="0024399E">
        <w:t>________</w:t>
      </w:r>
      <w:r w:rsidR="00195E50">
        <w:t>_</w:t>
      </w:r>
      <w:r w:rsidR="0024399E" w:rsidRPr="0024399E">
        <w:t>___</w:t>
      </w:r>
      <w:r w:rsidR="00826F39">
        <w:t xml:space="preserve"> </w:t>
      </w:r>
      <w:r>
        <w:t xml:space="preserve">day of </w:t>
      </w:r>
      <w:r w:rsidR="0024399E" w:rsidRPr="0024399E">
        <w:t>____________</w:t>
      </w:r>
      <w:r w:rsidR="00195E50">
        <w:t>__</w:t>
      </w:r>
      <w:r w:rsidR="0024399E" w:rsidRPr="0024399E">
        <w:t>___</w:t>
      </w:r>
      <w:r w:rsidR="00195E50">
        <w:t>_</w:t>
      </w:r>
      <w:r w:rsidR="0024399E" w:rsidRPr="0024399E">
        <w:t>____</w:t>
      </w:r>
      <w:r>
        <w:t>, 20</w:t>
      </w:r>
      <w:r w:rsidR="0024399E" w:rsidRPr="0024399E">
        <w:t>_</w:t>
      </w:r>
      <w:r w:rsidR="00195E50">
        <w:t>_</w:t>
      </w:r>
      <w:r w:rsidR="0024399E" w:rsidRPr="0024399E">
        <w:t>__</w:t>
      </w:r>
      <w:r>
        <w:t xml:space="preserve">, a true and attested copy of said Complaint thereon, that the said </w:t>
      </w:r>
      <w:r w:rsidR="0024399E" w:rsidRPr="0024399E">
        <w:t>________________</w:t>
      </w:r>
      <w:r w:rsidR="00195E50">
        <w:t>___</w:t>
      </w:r>
      <w:r w:rsidR="0024399E" w:rsidRPr="0024399E">
        <w:t>________</w:t>
      </w:r>
      <w:r w:rsidR="00826F39">
        <w:t xml:space="preserve"> </w:t>
      </w:r>
      <w:r>
        <w:t xml:space="preserve">may then and there appear and show cause why a </w:t>
      </w:r>
      <w:r>
        <w:rPr>
          <w:smallCaps/>
        </w:rPr>
        <w:t>Temporary Restraining Order</w:t>
      </w:r>
      <w:r>
        <w:t xml:space="preserve"> should not be </w:t>
      </w:r>
      <w:r>
        <w:rPr>
          <w:smallCaps/>
        </w:rPr>
        <w:t>issued</w:t>
      </w:r>
      <w:r w:rsidR="00E362A4">
        <w:t>.</w:t>
      </w:r>
    </w:p>
    <w:p w14:paraId="5A441FDE"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rPr>
          <w:smallCaps/>
        </w:rPr>
        <w:t xml:space="preserve">NOTIFICATION </w:t>
      </w:r>
      <w:smartTag w:uri="urn:schemas-microsoft-com:office:smarttags" w:element="place">
        <w:r>
          <w:rPr>
            <w:smallCaps/>
          </w:rPr>
          <w:t>PARA</w:t>
        </w:r>
      </w:smartTag>
      <w:r>
        <w:rPr>
          <w:smallCaps/>
        </w:rPr>
        <w:t xml:space="preserve"> LAS PERSONAS DE HABLA HISPANA: SI USTED NO PUEDE LEER INGL</w:t>
      </w:r>
      <w:r w:rsidR="0024399E">
        <w:rPr>
          <w:smallCaps/>
        </w:rPr>
        <w:t>É</w:t>
      </w:r>
      <w:r>
        <w:rPr>
          <w:smallCaps/>
        </w:rPr>
        <w:t>S TENGA ESTE DOCUMENTO LEGAL TRADUCIDO CUANTO ANTES.</w:t>
      </w:r>
    </w:p>
    <w:p w14:paraId="02875CC5" w14:textId="77777777" w:rsidR="00975EC2" w:rsidRDefault="00E362A4"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t>By the Court,</w:t>
      </w:r>
    </w:p>
    <w:p w14:paraId="1DFEB23B"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F0851E9" w14:textId="77777777" w:rsidR="00975EC2" w:rsidRDefault="0024399E"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w:t>
      </w:r>
      <w:r w:rsidR="00E362A4">
        <w:br/>
      </w:r>
      <w:r w:rsidR="00975EC2">
        <w:t>Clerk Magistrate Signature</w:t>
      </w:r>
    </w:p>
    <w:p w14:paraId="0D3B2546" w14:textId="77777777" w:rsidR="00975EC2" w:rsidRDefault="00E362A4" w:rsidP="0024399E">
      <w:pPr>
        <w:jc w:val="center"/>
        <w:rPr>
          <w:sz w:val="22"/>
          <w:szCs w:val="22"/>
        </w:rPr>
      </w:pPr>
      <w:r>
        <w:rPr>
          <w:i/>
          <w:iCs/>
          <w:sz w:val="22"/>
          <w:szCs w:val="22"/>
        </w:rPr>
        <w:br w:type="page"/>
      </w:r>
      <w:r>
        <w:rPr>
          <w:i/>
          <w:iCs/>
          <w:sz w:val="22"/>
          <w:szCs w:val="22"/>
        </w:rPr>
        <w:lastRenderedPageBreak/>
        <w:t xml:space="preserve"> </w:t>
      </w:r>
      <w:r w:rsidR="00975EC2">
        <w:rPr>
          <w:i/>
          <w:iCs/>
          <w:sz w:val="22"/>
          <w:szCs w:val="22"/>
        </w:rPr>
        <w:t>(Please type or print)</w:t>
      </w:r>
    </w:p>
    <w:p w14:paraId="3111A8CD" w14:textId="77777777" w:rsidR="00975EC2" w:rsidRDefault="00975EC2" w:rsidP="0024399E">
      <w:pPr>
        <w:jc w:val="center"/>
        <w:rPr>
          <w:sz w:val="22"/>
          <w:szCs w:val="22"/>
        </w:rPr>
      </w:pPr>
      <w:smartTag w:uri="urn:schemas-microsoft-com:office:smarttags" w:element="place">
        <w:smartTag w:uri="urn:schemas-microsoft-com:office:smarttags" w:element="PlaceType">
          <w:r>
            <w:rPr>
              <w:b/>
              <w:bCs/>
              <w:smallCaps/>
              <w:sz w:val="22"/>
              <w:szCs w:val="22"/>
            </w:rPr>
            <w:t>Commonwealth</w:t>
          </w:r>
        </w:smartTag>
        <w:r>
          <w:rPr>
            <w:b/>
            <w:bCs/>
            <w:smallCaps/>
            <w:sz w:val="22"/>
            <w:szCs w:val="22"/>
          </w:rPr>
          <w:t xml:space="preserve"> of </w:t>
        </w:r>
        <w:smartTag w:uri="urn:schemas-microsoft-com:office:smarttags" w:element="PlaceName">
          <w:r>
            <w:rPr>
              <w:b/>
              <w:bCs/>
              <w:smallCaps/>
              <w:sz w:val="22"/>
              <w:szCs w:val="22"/>
            </w:rPr>
            <w:t>Massachusetts</w:t>
          </w:r>
        </w:smartTag>
      </w:smartTag>
      <w:r w:rsidR="00E362A4">
        <w:rPr>
          <w:b/>
          <w:bCs/>
          <w:smallCaps/>
          <w:sz w:val="22"/>
          <w:szCs w:val="22"/>
        </w:rPr>
        <w:br/>
      </w:r>
      <w:r>
        <w:rPr>
          <w:b/>
          <w:bCs/>
          <w:smallCaps/>
          <w:sz w:val="22"/>
          <w:szCs w:val="22"/>
        </w:rPr>
        <w:t>Trial Court</w:t>
      </w:r>
    </w:p>
    <w:p w14:paraId="0D85870F"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p>
    <w:p w14:paraId="569B01F8" w14:textId="77777777" w:rsidR="00E362A4" w:rsidRDefault="00E362A4" w:rsidP="00E362A4">
      <w:pPr>
        <w:tabs>
          <w:tab w:val="left" w:pos="540"/>
          <w:tab w:val="left" w:pos="720"/>
          <w:tab w:val="left" w:pos="1440"/>
          <w:tab w:val="left" w:pos="2160"/>
          <w:tab w:val="left" w:pos="2880"/>
          <w:tab w:val="left" w:pos="3600"/>
          <w:tab w:val="left" w:pos="4320"/>
          <w:tab w:val="left" w:pos="4500"/>
          <w:tab w:val="left" w:pos="5040"/>
          <w:tab w:val="left" w:pos="5580"/>
        </w:tabs>
        <w:ind w:left="240" w:hanging="240"/>
        <w:rPr>
          <w:sz w:val="22"/>
          <w:szCs w:val="22"/>
        </w:rPr>
      </w:pPr>
      <w:r>
        <w:rPr>
          <w:b/>
          <w:bCs/>
          <w:sz w:val="22"/>
          <w:szCs w:val="22"/>
        </w:rPr>
        <w:t>a.</w:t>
      </w:r>
      <w:r>
        <w:rPr>
          <w:sz w:val="22"/>
          <w:szCs w:val="22"/>
        </w:rPr>
        <w:t xml:space="preserve"> </w:t>
      </w:r>
      <w:r w:rsidRPr="0024399E">
        <w:rPr>
          <w:sz w:val="22"/>
          <w:szCs w:val="22"/>
        </w:rPr>
        <w:t>________________________________</w:t>
      </w:r>
      <w:r>
        <w:rPr>
          <w:sz w:val="22"/>
          <w:szCs w:val="22"/>
        </w:rPr>
        <w:t>, ss:</w:t>
      </w:r>
      <w:r>
        <w:rPr>
          <w:sz w:val="22"/>
          <w:szCs w:val="22"/>
        </w:rPr>
        <w:tab/>
      </w:r>
      <w:r>
        <w:rPr>
          <w:sz w:val="22"/>
          <w:szCs w:val="22"/>
        </w:rPr>
        <w:tab/>
      </w:r>
      <w:r>
        <w:rPr>
          <w:sz w:val="22"/>
          <w:szCs w:val="22"/>
        </w:rPr>
        <w:tab/>
      </w:r>
      <w:r>
        <w:rPr>
          <w:b/>
          <w:bCs/>
          <w:sz w:val="22"/>
          <w:szCs w:val="22"/>
        </w:rPr>
        <w:t>d.</w:t>
      </w:r>
      <w:r>
        <w:rPr>
          <w:sz w:val="22"/>
          <w:szCs w:val="22"/>
        </w:rPr>
        <w:t xml:space="preserve"> </w:t>
      </w:r>
      <w:smartTag w:uri="urn:schemas-microsoft-com:office:smarttags" w:element="PlaceName">
        <w:r>
          <w:rPr>
            <w:sz w:val="22"/>
            <w:szCs w:val="22"/>
          </w:rPr>
          <w:t>Division</w:t>
        </w:r>
      </w:smartTag>
      <w:r>
        <w:rPr>
          <w:sz w:val="22"/>
          <w:szCs w:val="22"/>
        </w:rPr>
        <w:t xml:space="preserve"> </w:t>
      </w:r>
      <w:smartTag w:uri="urn:schemas-microsoft-com:office:smarttags" w:element="PlaceName">
        <w:r w:rsidRPr="0024399E">
          <w:rPr>
            <w:sz w:val="22"/>
            <w:szCs w:val="22"/>
          </w:rPr>
          <w:t>_______</w:t>
        </w:r>
        <w:r>
          <w:rPr>
            <w:sz w:val="22"/>
            <w:szCs w:val="22"/>
          </w:rPr>
          <w:t>_____</w:t>
        </w:r>
        <w:r w:rsidRPr="0024399E">
          <w:rPr>
            <w:sz w:val="22"/>
            <w:szCs w:val="22"/>
          </w:rPr>
          <w:t>_______________</w:t>
        </w:r>
      </w:smartTag>
      <w:r>
        <w:rPr>
          <w:sz w:val="22"/>
          <w:szCs w:val="22"/>
        </w:rPr>
        <w:br/>
        <w:t xml:space="preserve">County    </w:t>
      </w:r>
    </w:p>
    <w:p w14:paraId="13A777CA" w14:textId="77777777" w:rsidR="00E362A4" w:rsidRDefault="00E362A4" w:rsidP="00E362A4">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r>
        <w:rPr>
          <w:b/>
          <w:bCs/>
          <w:sz w:val="22"/>
          <w:szCs w:val="22"/>
        </w:rPr>
        <w:t>b.</w:t>
      </w:r>
      <w:r>
        <w:rPr>
          <w:sz w:val="22"/>
          <w:szCs w:val="22"/>
        </w:rPr>
        <w:t xml:space="preserve"> </w:t>
      </w:r>
      <w:r w:rsidRPr="0024399E">
        <w:rPr>
          <w:sz w:val="22"/>
          <w:szCs w:val="22"/>
        </w:rPr>
        <w:t>________________________________</w:t>
      </w:r>
      <w:r>
        <w:rPr>
          <w:sz w:val="22"/>
          <w:szCs w:val="22"/>
        </w:rPr>
        <w:tab/>
      </w:r>
      <w:r>
        <w:rPr>
          <w:sz w:val="22"/>
          <w:szCs w:val="22"/>
        </w:rPr>
        <w:tab/>
      </w:r>
      <w:r>
        <w:rPr>
          <w:sz w:val="22"/>
          <w:szCs w:val="22"/>
        </w:rPr>
        <w:tab/>
      </w:r>
      <w:r>
        <w:rPr>
          <w:sz w:val="22"/>
          <w:szCs w:val="22"/>
        </w:rPr>
        <w:tab/>
      </w:r>
      <w:r>
        <w:rPr>
          <w:b/>
          <w:bCs/>
          <w:sz w:val="22"/>
          <w:szCs w:val="22"/>
        </w:rPr>
        <w:t>e.</w:t>
      </w:r>
      <w:r>
        <w:rPr>
          <w:sz w:val="22"/>
          <w:szCs w:val="22"/>
        </w:rPr>
        <w:t xml:space="preserve"> Civil Docket No. </w:t>
      </w:r>
      <w:r w:rsidRPr="0024399E">
        <w:rPr>
          <w:sz w:val="22"/>
          <w:szCs w:val="22"/>
        </w:rPr>
        <w:t>_____________________</w:t>
      </w:r>
      <w:r>
        <w:rPr>
          <w:sz w:val="22"/>
          <w:szCs w:val="22"/>
        </w:rPr>
        <w:br/>
        <w:t>Plaintiff(s) - Tenant(s)</w:t>
      </w:r>
    </w:p>
    <w:p w14:paraId="1AAB3B0E" w14:textId="77777777" w:rsidR="00E362A4" w:rsidRDefault="00E362A4" w:rsidP="00E362A4">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    vs.</w:t>
      </w:r>
    </w:p>
    <w:p w14:paraId="3605442E" w14:textId="77777777" w:rsidR="00E362A4" w:rsidRPr="0033393C" w:rsidRDefault="00E362A4" w:rsidP="00E362A4">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r>
        <w:rPr>
          <w:b/>
          <w:bCs/>
          <w:sz w:val="22"/>
          <w:szCs w:val="22"/>
        </w:rPr>
        <w:t>c.</w:t>
      </w:r>
      <w:r>
        <w:rPr>
          <w:sz w:val="22"/>
          <w:szCs w:val="22"/>
        </w:rPr>
        <w:t xml:space="preserve"> </w:t>
      </w:r>
      <w:r w:rsidRPr="0024399E">
        <w:rPr>
          <w:sz w:val="22"/>
          <w:szCs w:val="22"/>
        </w:rPr>
        <w:t>________________________________</w:t>
      </w:r>
      <w:r>
        <w:rPr>
          <w:sz w:val="22"/>
          <w:szCs w:val="22"/>
        </w:rPr>
        <w:br/>
        <w:t>Defendant(s) - Landlord(s)</w:t>
      </w:r>
    </w:p>
    <w:p w14:paraId="0315661E" w14:textId="77777777" w:rsidR="00975EC2" w:rsidRDefault="00975EC2"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p>
    <w:p w14:paraId="66FB325C" w14:textId="77777777" w:rsidR="00975EC2" w:rsidRDefault="00975EC2" w:rsidP="00E362A4">
      <w:pPr>
        <w:jc w:val="center"/>
        <w:rPr>
          <w:sz w:val="22"/>
          <w:szCs w:val="22"/>
        </w:rPr>
      </w:pPr>
      <w:r>
        <w:rPr>
          <w:b/>
          <w:bCs/>
          <w:smallCaps/>
          <w:sz w:val="22"/>
          <w:szCs w:val="22"/>
        </w:rPr>
        <w:t>Contempt Complaint</w:t>
      </w:r>
    </w:p>
    <w:p w14:paraId="4DC7ECBC" w14:textId="0F101E35" w:rsidR="00975EC2" w:rsidRDefault="00A4467E" w:rsidP="0024399E">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I/We, the Plaintiff(s)</w:t>
      </w:r>
      <w:r w:rsidR="002645B1">
        <w:rPr>
          <w:sz w:val="22"/>
          <w:szCs w:val="22"/>
        </w:rPr>
        <w:t xml:space="preserve">/Tenant(s) </w:t>
      </w:r>
      <w:r>
        <w:rPr>
          <w:sz w:val="22"/>
          <w:szCs w:val="22"/>
        </w:rPr>
        <w:t>say:</w:t>
      </w:r>
    </w:p>
    <w:p w14:paraId="09D1B5B4"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1.</w:t>
      </w:r>
      <w:r>
        <w:rPr>
          <w:sz w:val="22"/>
          <w:szCs w:val="22"/>
        </w:rPr>
        <w:tab/>
        <w:t xml:space="preserve">That I am/we are the Plaintiff(s) in Civil Action No. </w:t>
      </w:r>
      <w:r w:rsidR="0024399E" w:rsidRPr="0024399E">
        <w:rPr>
          <w:sz w:val="22"/>
          <w:szCs w:val="22"/>
        </w:rPr>
        <w:t>_______________</w:t>
      </w:r>
      <w:r w:rsidR="00FB2ADC">
        <w:rPr>
          <w:sz w:val="22"/>
          <w:szCs w:val="22"/>
        </w:rPr>
        <w:t xml:space="preserve"> </w:t>
      </w:r>
      <w:r>
        <w:rPr>
          <w:sz w:val="22"/>
          <w:szCs w:val="22"/>
        </w:rPr>
        <w:t>filed on</w:t>
      </w:r>
      <w:r w:rsidR="000F2B6A">
        <w:rPr>
          <w:sz w:val="22"/>
          <w:szCs w:val="22"/>
        </w:rPr>
        <w:t xml:space="preserve"> </w:t>
      </w:r>
      <w:r w:rsidR="0024399E" w:rsidRPr="0024399E">
        <w:rPr>
          <w:sz w:val="22"/>
          <w:szCs w:val="22"/>
        </w:rPr>
        <w:t>_____________________</w:t>
      </w:r>
      <w:r>
        <w:rPr>
          <w:sz w:val="22"/>
          <w:szCs w:val="22"/>
        </w:rPr>
        <w:t>, 20</w:t>
      </w:r>
      <w:r w:rsidR="0024399E" w:rsidRPr="0024399E">
        <w:rPr>
          <w:sz w:val="22"/>
          <w:szCs w:val="22"/>
        </w:rPr>
        <w:t>__</w:t>
      </w:r>
      <w:r w:rsidR="00195E50">
        <w:rPr>
          <w:sz w:val="22"/>
          <w:szCs w:val="22"/>
        </w:rPr>
        <w:t>_</w:t>
      </w:r>
      <w:r w:rsidR="0024399E" w:rsidRPr="0024399E">
        <w:rPr>
          <w:sz w:val="22"/>
          <w:szCs w:val="22"/>
        </w:rPr>
        <w:t>_</w:t>
      </w:r>
      <w:r>
        <w:rPr>
          <w:sz w:val="22"/>
          <w:szCs w:val="22"/>
        </w:rPr>
        <w:t>.</w:t>
      </w:r>
    </w:p>
    <w:p w14:paraId="4D345FDB"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2.</w:t>
      </w:r>
      <w:r>
        <w:rPr>
          <w:sz w:val="22"/>
          <w:szCs w:val="22"/>
        </w:rPr>
        <w:tab/>
        <w:t xml:space="preserve">That on </w:t>
      </w:r>
      <w:r w:rsidR="0024399E" w:rsidRPr="0024399E">
        <w:rPr>
          <w:sz w:val="22"/>
          <w:szCs w:val="22"/>
        </w:rPr>
        <w:t>_____________________</w:t>
      </w:r>
      <w:r>
        <w:rPr>
          <w:sz w:val="22"/>
          <w:szCs w:val="22"/>
        </w:rPr>
        <w:t>, 20</w:t>
      </w:r>
      <w:r w:rsidR="0024399E" w:rsidRPr="0024399E">
        <w:rPr>
          <w:sz w:val="22"/>
          <w:szCs w:val="22"/>
        </w:rPr>
        <w:t>___</w:t>
      </w:r>
      <w:r>
        <w:rPr>
          <w:sz w:val="22"/>
          <w:szCs w:val="22"/>
        </w:rPr>
        <w:t>, this Court issued a Temporary Restraining Order/Preliminary Injunction that ordered the Defendant(s) to desist and refrain from:</w:t>
      </w:r>
      <w:r w:rsidR="000F2B6A">
        <w:rPr>
          <w:sz w:val="22"/>
          <w:szCs w:val="22"/>
        </w:rPr>
        <w:br/>
      </w:r>
      <w:r w:rsidR="0024399E" w:rsidRPr="0024399E">
        <w:rPr>
          <w:sz w:val="22"/>
          <w:szCs w:val="22"/>
        </w:rPr>
        <w:t>____________________________________________________________</w:t>
      </w:r>
      <w:r w:rsidR="00195E50" w:rsidRPr="0024399E">
        <w:rPr>
          <w:sz w:val="22"/>
          <w:szCs w:val="22"/>
        </w:rPr>
        <w:t>____________________</w:t>
      </w:r>
      <w:r w:rsidR="00195E50">
        <w:rPr>
          <w:sz w:val="22"/>
          <w:szCs w:val="22"/>
        </w:rPr>
        <w:t>_</w:t>
      </w:r>
      <w:r w:rsidR="0024399E" w:rsidRPr="0024399E">
        <w:rPr>
          <w:sz w:val="22"/>
          <w:szCs w:val="22"/>
        </w:rPr>
        <w:t>__</w:t>
      </w:r>
      <w:r w:rsidR="000F2B6A">
        <w:rPr>
          <w:sz w:val="22"/>
          <w:szCs w:val="22"/>
        </w:rPr>
        <w:br/>
      </w:r>
      <w:r w:rsidR="0024399E" w:rsidRPr="0024399E">
        <w:rPr>
          <w:sz w:val="22"/>
          <w:szCs w:val="22"/>
        </w:rPr>
        <w:t>_______________________________________________________________</w:t>
      </w:r>
      <w:r w:rsidR="00195E50" w:rsidRPr="0024399E">
        <w:rPr>
          <w:sz w:val="22"/>
          <w:szCs w:val="22"/>
        </w:rPr>
        <w:t>______________</w:t>
      </w:r>
      <w:r w:rsidR="00195E50">
        <w:rPr>
          <w:sz w:val="22"/>
          <w:szCs w:val="22"/>
        </w:rPr>
        <w:t>____</w:t>
      </w:r>
      <w:r w:rsidR="0024399E" w:rsidRPr="0024399E">
        <w:rPr>
          <w:sz w:val="22"/>
          <w:szCs w:val="22"/>
        </w:rPr>
        <w:t>__</w:t>
      </w:r>
    </w:p>
    <w:p w14:paraId="6D4E2780"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3.</w:t>
      </w:r>
      <w:r>
        <w:rPr>
          <w:sz w:val="22"/>
          <w:szCs w:val="22"/>
        </w:rPr>
        <w:tab/>
        <w:t>That said Temporary Restraining Order/Preliminary Injunctio</w:t>
      </w:r>
      <w:r w:rsidR="000F2B6A">
        <w:rPr>
          <w:sz w:val="22"/>
          <w:szCs w:val="22"/>
        </w:rPr>
        <w:t>n is still in force and effect.</w:t>
      </w:r>
    </w:p>
    <w:p w14:paraId="6A4E5C9F"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4.</w:t>
      </w:r>
      <w:r>
        <w:rPr>
          <w:sz w:val="22"/>
          <w:szCs w:val="22"/>
        </w:rPr>
        <w:tab/>
        <w:t xml:space="preserve">That since </w:t>
      </w:r>
      <w:r w:rsidR="0024399E" w:rsidRPr="0024399E">
        <w:rPr>
          <w:sz w:val="22"/>
          <w:szCs w:val="22"/>
        </w:rPr>
        <w:t>_____________________</w:t>
      </w:r>
      <w:r>
        <w:rPr>
          <w:sz w:val="22"/>
          <w:szCs w:val="22"/>
        </w:rPr>
        <w:t>, 20</w:t>
      </w:r>
      <w:r w:rsidR="0024399E" w:rsidRPr="0024399E">
        <w:rPr>
          <w:sz w:val="22"/>
          <w:szCs w:val="22"/>
        </w:rPr>
        <w:t>___</w:t>
      </w:r>
      <w:r>
        <w:rPr>
          <w:sz w:val="22"/>
          <w:szCs w:val="22"/>
        </w:rPr>
        <w:t xml:space="preserve">, the Defendant(s) has/have willfully failed and/or refused to obey said order by: </w:t>
      </w:r>
      <w:r w:rsidR="0024399E" w:rsidRPr="0024399E">
        <w:rPr>
          <w:sz w:val="22"/>
          <w:szCs w:val="22"/>
        </w:rPr>
        <w:t>_______________________</w:t>
      </w:r>
      <w:r w:rsidR="00195E50">
        <w:rPr>
          <w:sz w:val="22"/>
          <w:szCs w:val="22"/>
        </w:rPr>
        <w:t>________________________</w:t>
      </w:r>
      <w:r w:rsidR="0024399E" w:rsidRPr="0024399E">
        <w:rPr>
          <w:sz w:val="22"/>
          <w:szCs w:val="22"/>
        </w:rPr>
        <w:t>____________</w:t>
      </w:r>
      <w:r w:rsidR="00195E50">
        <w:rPr>
          <w:sz w:val="22"/>
          <w:szCs w:val="22"/>
        </w:rPr>
        <w:t>___</w:t>
      </w:r>
      <w:r w:rsidR="0024399E" w:rsidRPr="0024399E">
        <w:rPr>
          <w:sz w:val="22"/>
          <w:szCs w:val="22"/>
        </w:rPr>
        <w:t>______</w:t>
      </w:r>
    </w:p>
    <w:p w14:paraId="5B443B2B" w14:textId="77777777" w:rsidR="00975EC2" w:rsidRDefault="00975EC2" w:rsidP="0024399E">
      <w:pPr>
        <w:tabs>
          <w:tab w:val="left" w:pos="36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mallCaps/>
          <w:sz w:val="22"/>
          <w:szCs w:val="22"/>
        </w:rPr>
        <w:t>Therefore</w:t>
      </w:r>
      <w:r w:rsidR="000F2B6A">
        <w:rPr>
          <w:sz w:val="22"/>
          <w:szCs w:val="22"/>
        </w:rPr>
        <w:t>, I ask:</w:t>
      </w:r>
    </w:p>
    <w:p w14:paraId="639EC0AD"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5.</w:t>
      </w:r>
      <w:r>
        <w:rPr>
          <w:sz w:val="22"/>
          <w:szCs w:val="22"/>
        </w:rPr>
        <w:tab/>
        <w:t>That an Order of Notice be issued by this Court requiring the Defendant(s) to show cause why he/she/they should not be adju</w:t>
      </w:r>
      <w:r w:rsidR="000F2B6A">
        <w:rPr>
          <w:sz w:val="22"/>
          <w:szCs w:val="22"/>
        </w:rPr>
        <w:t>dged in contempt of court.</w:t>
      </w:r>
    </w:p>
    <w:p w14:paraId="5C52A7CE"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6.</w:t>
      </w:r>
      <w:r>
        <w:rPr>
          <w:sz w:val="22"/>
          <w:szCs w:val="22"/>
        </w:rPr>
        <w:tab/>
        <w:t>That the Defendant(s)</w:t>
      </w:r>
      <w:r w:rsidR="000F2B6A">
        <w:rPr>
          <w:sz w:val="22"/>
          <w:szCs w:val="22"/>
        </w:rPr>
        <w:t xml:space="preserve"> be found in contempt of court.</w:t>
      </w:r>
    </w:p>
    <w:p w14:paraId="69FC6672" w14:textId="77777777" w:rsidR="00975EC2" w:rsidRDefault="00975EC2" w:rsidP="000F2B6A">
      <w:pPr>
        <w:tabs>
          <w:tab w:val="left" w:pos="360"/>
          <w:tab w:val="left" w:pos="720"/>
          <w:tab w:val="left" w:pos="1440"/>
          <w:tab w:val="left" w:pos="2160"/>
          <w:tab w:val="left" w:pos="2880"/>
          <w:tab w:val="left" w:pos="3600"/>
          <w:tab w:val="left" w:pos="4320"/>
          <w:tab w:val="left" w:pos="4500"/>
          <w:tab w:val="left" w:pos="4860"/>
          <w:tab w:val="left" w:pos="5040"/>
          <w:tab w:val="left" w:pos="5580"/>
        </w:tabs>
        <w:ind w:left="360" w:hanging="360"/>
        <w:rPr>
          <w:sz w:val="22"/>
          <w:szCs w:val="22"/>
        </w:rPr>
      </w:pPr>
      <w:r>
        <w:rPr>
          <w:b/>
          <w:bCs/>
          <w:sz w:val="22"/>
          <w:szCs w:val="22"/>
        </w:rPr>
        <w:t>7.</w:t>
      </w:r>
      <w:r>
        <w:rPr>
          <w:sz w:val="22"/>
          <w:szCs w:val="22"/>
        </w:rPr>
        <w:tab/>
        <w:t>That the Court make further orders for reli</w:t>
      </w:r>
      <w:r w:rsidR="000F2B6A">
        <w:rPr>
          <w:sz w:val="22"/>
          <w:szCs w:val="22"/>
        </w:rPr>
        <w:t>ef as it deems proper and just.</w:t>
      </w:r>
    </w:p>
    <w:p w14:paraId="12F310BD" w14:textId="77777777" w:rsidR="000F2B6A" w:rsidRDefault="00975EC2" w:rsidP="0024399E">
      <w:pPr>
        <w:tabs>
          <w:tab w:val="left" w:pos="36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b/>
          <w:bCs/>
          <w:sz w:val="22"/>
          <w:szCs w:val="22"/>
        </w:rPr>
        <w:t>8.</w:t>
      </w:r>
      <w:r>
        <w:rPr>
          <w:sz w:val="22"/>
          <w:szCs w:val="22"/>
        </w:rPr>
        <w:t xml:space="preserve"> </w:t>
      </w:r>
      <w:r w:rsidR="00315703">
        <w:rPr>
          <w:sz w:val="22"/>
          <w:szCs w:val="22"/>
        </w:rPr>
        <w:tab/>
      </w:r>
      <w:r>
        <w:rPr>
          <w:sz w:val="22"/>
          <w:szCs w:val="22"/>
        </w:rPr>
        <w:t xml:space="preserve">Signed this </w:t>
      </w:r>
      <w:r w:rsidR="0024399E" w:rsidRPr="0024399E">
        <w:rPr>
          <w:sz w:val="22"/>
          <w:szCs w:val="22"/>
        </w:rPr>
        <w:t>_________</w:t>
      </w:r>
      <w:r w:rsidR="004A7789">
        <w:rPr>
          <w:sz w:val="22"/>
          <w:szCs w:val="22"/>
        </w:rPr>
        <w:t xml:space="preserve"> </w:t>
      </w:r>
      <w:r>
        <w:rPr>
          <w:sz w:val="22"/>
          <w:szCs w:val="22"/>
        </w:rPr>
        <w:t xml:space="preserve">day of </w:t>
      </w:r>
      <w:r w:rsidR="0024399E" w:rsidRPr="0024399E">
        <w:rPr>
          <w:sz w:val="22"/>
          <w:szCs w:val="22"/>
        </w:rPr>
        <w:t>___________________________</w:t>
      </w:r>
      <w:r>
        <w:rPr>
          <w:sz w:val="22"/>
          <w:szCs w:val="22"/>
        </w:rPr>
        <w:t>, 20</w:t>
      </w:r>
      <w:r w:rsidR="0024399E" w:rsidRPr="0024399E">
        <w:rPr>
          <w:sz w:val="22"/>
          <w:szCs w:val="22"/>
        </w:rPr>
        <w:t>_</w:t>
      </w:r>
      <w:r w:rsidR="00195E50">
        <w:rPr>
          <w:sz w:val="22"/>
          <w:szCs w:val="22"/>
        </w:rPr>
        <w:t>__</w:t>
      </w:r>
      <w:r w:rsidR="0024399E" w:rsidRPr="0024399E">
        <w:rPr>
          <w:sz w:val="22"/>
          <w:szCs w:val="22"/>
        </w:rPr>
        <w:t>__</w:t>
      </w:r>
    </w:p>
    <w:p w14:paraId="11D5D6AA" w14:textId="77777777" w:rsidR="000F2B6A" w:rsidRDefault="000F2B6A" w:rsidP="0024399E">
      <w:pPr>
        <w:tabs>
          <w:tab w:val="left" w:pos="360"/>
          <w:tab w:val="left" w:pos="720"/>
          <w:tab w:val="left" w:pos="1440"/>
          <w:tab w:val="left" w:pos="2160"/>
          <w:tab w:val="left" w:pos="2880"/>
          <w:tab w:val="left" w:pos="3600"/>
          <w:tab w:val="left" w:pos="4320"/>
          <w:tab w:val="left" w:pos="4500"/>
          <w:tab w:val="left" w:pos="4860"/>
          <w:tab w:val="left" w:pos="5040"/>
          <w:tab w:val="left" w:pos="5580"/>
        </w:tabs>
        <w:rPr>
          <w:sz w:val="22"/>
          <w:szCs w:val="22"/>
        </w:rPr>
      </w:pPr>
    </w:p>
    <w:p w14:paraId="5398ED7B" w14:textId="77777777" w:rsidR="00975EC2" w:rsidRDefault="009E09DA" w:rsidP="00A4467E">
      <w:pPr>
        <w:tabs>
          <w:tab w:val="left" w:pos="360"/>
          <w:tab w:val="right" w:leader="underscore" w:pos="4440"/>
          <w:tab w:val="left" w:pos="4800"/>
          <w:tab w:val="right" w:leader="underscore" w:pos="9360"/>
        </w:tabs>
        <w:ind w:left="360"/>
        <w:rPr>
          <w:sz w:val="22"/>
          <w:szCs w:val="22"/>
        </w:rPr>
      </w:pPr>
      <w:r>
        <w:rPr>
          <w:sz w:val="22"/>
          <w:szCs w:val="22"/>
        </w:rPr>
        <w:tab/>
      </w:r>
      <w:r>
        <w:rPr>
          <w:sz w:val="22"/>
          <w:szCs w:val="22"/>
        </w:rPr>
        <w:br/>
      </w:r>
      <w:r w:rsidR="00975EC2">
        <w:rPr>
          <w:sz w:val="22"/>
          <w:szCs w:val="22"/>
        </w:rPr>
        <w:t>Signature</w:t>
      </w:r>
    </w:p>
    <w:p w14:paraId="2CDB6A97" w14:textId="77777777" w:rsidR="00975EC2" w:rsidRDefault="009E09DA" w:rsidP="001F5286">
      <w:pPr>
        <w:tabs>
          <w:tab w:val="left" w:pos="360"/>
          <w:tab w:val="right" w:leader="underscore" w:pos="4440"/>
          <w:tab w:val="left" w:pos="4800"/>
          <w:tab w:val="right" w:leader="underscore" w:pos="9360"/>
        </w:tabs>
        <w:ind w:left="360" w:hanging="120"/>
        <w:rPr>
          <w:sz w:val="22"/>
          <w:szCs w:val="22"/>
        </w:rPr>
      </w:pPr>
      <w:r>
        <w:rPr>
          <w:sz w:val="22"/>
          <w:szCs w:val="22"/>
        </w:rPr>
        <w:tab/>
      </w:r>
      <w:r>
        <w:rPr>
          <w:sz w:val="22"/>
          <w:szCs w:val="22"/>
        </w:rPr>
        <w:tab/>
      </w:r>
      <w:r w:rsidR="00975EC2" w:rsidRPr="0024399E">
        <w:rPr>
          <w:sz w:val="22"/>
          <w:szCs w:val="22"/>
        </w:rPr>
        <w:t xml:space="preserve"> </w:t>
      </w:r>
      <w:r>
        <w:rPr>
          <w:sz w:val="22"/>
          <w:szCs w:val="22"/>
        </w:rPr>
        <w:tab/>
      </w:r>
      <w:r>
        <w:rPr>
          <w:sz w:val="22"/>
          <w:szCs w:val="22"/>
        </w:rPr>
        <w:tab/>
      </w:r>
      <w:r w:rsidR="00A4467E">
        <w:rPr>
          <w:sz w:val="22"/>
          <w:szCs w:val="22"/>
        </w:rPr>
        <w:br/>
      </w:r>
      <w:r w:rsidR="00975EC2">
        <w:rPr>
          <w:sz w:val="22"/>
          <w:szCs w:val="22"/>
        </w:rPr>
        <w:t>A</w:t>
      </w:r>
      <w:r w:rsidR="000F2B6A">
        <w:rPr>
          <w:sz w:val="22"/>
          <w:szCs w:val="22"/>
        </w:rPr>
        <w:t>ddress</w:t>
      </w:r>
      <w:r>
        <w:rPr>
          <w:sz w:val="22"/>
          <w:szCs w:val="22"/>
        </w:rPr>
        <w:t xml:space="preserve">                                                                     </w:t>
      </w:r>
      <w:r w:rsidR="000F2B6A">
        <w:rPr>
          <w:sz w:val="22"/>
          <w:szCs w:val="22"/>
        </w:rPr>
        <w:t>Telephone Number</w:t>
      </w:r>
    </w:p>
    <w:sectPr w:rsidR="00975EC2" w:rsidSect="001F5286">
      <w:footerReference w:type="even" r:id="rId7"/>
      <w:footerReference w:type="default" r:id="rId8"/>
      <w:pgSz w:w="12240" w:h="15840" w:code="1"/>
      <w:pgMar w:top="1166" w:right="1080" w:bottom="720" w:left="1080" w:header="475" w:footer="475" w:gutter="360"/>
      <w:pgNumType w:start="648"/>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B7D2" w14:textId="77777777" w:rsidR="00FE1BFC" w:rsidRDefault="00FE1BFC">
      <w:r>
        <w:separator/>
      </w:r>
    </w:p>
  </w:endnote>
  <w:endnote w:type="continuationSeparator" w:id="0">
    <w:p w14:paraId="74B95DD2" w14:textId="77777777" w:rsidR="00FE1BFC" w:rsidRDefault="00FE1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utura Lt BT">
    <w:altName w:val="Segoe UI"/>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88E2" w14:textId="0E8B9164" w:rsidR="004A7789" w:rsidRPr="00893D5C" w:rsidRDefault="00893D5C" w:rsidP="00893D5C">
    <w:pPr>
      <w:pStyle w:val="Footer"/>
    </w:pPr>
    <w:proofErr w:type="spellStart"/>
    <w:r>
      <w:t>UpToCode</w:t>
    </w:r>
    <w:proofErr w:type="spellEnd"/>
    <w:r>
      <w:t xml:space="preserve"> Logo or other footer?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92BE" w14:textId="77777777" w:rsidR="004A7789" w:rsidRPr="0058492B" w:rsidRDefault="004A7789" w:rsidP="001F5286">
    <w:pPr>
      <w:pStyle w:val="FooterRight"/>
    </w:pPr>
    <w:r w:rsidRPr="0058492B">
      <w:t xml:space="preserve">Form 15  </w:t>
    </w:r>
    <w:r w:rsidR="00A9019D">
      <w:rPr>
        <w:rStyle w:val="Italic"/>
        <w:rFonts w:ascii="Segoe UI" w:hAnsi="Segoe UI" w:cs="Segoe UI"/>
      </w:rPr>
      <w:t>▲</w:t>
    </w:r>
    <w:r w:rsidRPr="0058492B">
      <w:t xml:space="preserve">  </w:t>
    </w:r>
    <w:r w:rsidRPr="0058492B">
      <w:rPr>
        <w:rStyle w:val="Bold"/>
      </w:rPr>
      <w:fldChar w:fldCharType="begin"/>
    </w:r>
    <w:r w:rsidRPr="0058492B">
      <w:rPr>
        <w:rStyle w:val="Bold"/>
      </w:rPr>
      <w:instrText xml:space="preserve">PAGE </w:instrText>
    </w:r>
    <w:r w:rsidRPr="0058492B">
      <w:rPr>
        <w:rStyle w:val="Bold"/>
      </w:rPr>
      <w:fldChar w:fldCharType="separate"/>
    </w:r>
    <w:r w:rsidR="001F5286">
      <w:rPr>
        <w:rStyle w:val="Bold"/>
        <w:noProof/>
      </w:rPr>
      <w:t>655</w:t>
    </w:r>
    <w:r w:rsidRPr="0058492B">
      <w:rPr>
        <w:rStyle w:val="Bol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11D7" w14:textId="77777777" w:rsidR="00FE1BFC" w:rsidRDefault="00FE1BFC">
      <w:r>
        <w:separator/>
      </w:r>
    </w:p>
  </w:footnote>
  <w:footnote w:type="continuationSeparator" w:id="0">
    <w:p w14:paraId="17D311D1" w14:textId="77777777" w:rsidR="00FE1BFC" w:rsidRDefault="00FE1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FA31E8E"/>
    <w:multiLevelType w:val="hybridMultilevel"/>
    <w:tmpl w:val="303A93D8"/>
    <w:lvl w:ilvl="0" w:tplc="14008EA0">
      <w:start w:val="1"/>
      <w:numFmt w:val="decimal"/>
      <w:pStyle w:val="ListNumber"/>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513174"/>
    <w:multiLevelType w:val="hybridMultilevel"/>
    <w:tmpl w:val="866E95F2"/>
    <w:lvl w:ilvl="0" w:tplc="57D28FF0">
      <w:start w:val="2"/>
      <w:numFmt w:val="bullet"/>
      <w:lvlText w:val=""/>
      <w:lvlJc w:val="left"/>
      <w:pPr>
        <w:ind w:left="1170" w:hanging="360"/>
      </w:pPr>
      <w:rPr>
        <w:rFonts w:ascii="Wingdings" w:eastAsia="Times New Roman"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CC80165"/>
    <w:multiLevelType w:val="hybridMultilevel"/>
    <w:tmpl w:val="5E52F91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25400F"/>
    <w:multiLevelType w:val="hybridMultilevel"/>
    <w:tmpl w:val="FC608E16"/>
    <w:lvl w:ilvl="0" w:tplc="8DE2BA52">
      <w:start w:val="1"/>
      <w:numFmt w:val="lowerLetter"/>
      <w:pStyle w:val="LetterList"/>
      <w:lvlText w:val="%1."/>
      <w:lvlJc w:val="left"/>
      <w:pPr>
        <w:tabs>
          <w:tab w:val="num" w:pos="288"/>
        </w:tabs>
        <w:ind w:left="288" w:hanging="288"/>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B559A"/>
    <w:multiLevelType w:val="hybridMultilevel"/>
    <w:tmpl w:val="4BB00F6E"/>
    <w:lvl w:ilvl="0" w:tplc="17628F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21B4D"/>
    <w:multiLevelType w:val="hybridMultilevel"/>
    <w:tmpl w:val="E14E1166"/>
    <w:lvl w:ilvl="0" w:tplc="D952E1EA">
      <w:start w:val="1"/>
      <w:numFmt w:val="bullet"/>
      <w:pStyle w:val="ListBulletSimple"/>
      <w:lvlText w:val=""/>
      <w:lvlJc w:val="left"/>
      <w:pPr>
        <w:tabs>
          <w:tab w:val="num" w:pos="432"/>
        </w:tabs>
        <w:ind w:left="432" w:hanging="432"/>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116E75"/>
    <w:multiLevelType w:val="hybridMultilevel"/>
    <w:tmpl w:val="942AB854"/>
    <w:lvl w:ilvl="0" w:tplc="7570D2AC">
      <w:start w:val="1"/>
      <w:numFmt w:val="lowerRoman"/>
      <w:pStyle w:val="IndexList"/>
      <w:lvlText w:val="%1."/>
      <w:lvlJc w:val="left"/>
      <w:pPr>
        <w:tabs>
          <w:tab w:val="num" w:pos="576"/>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27644"/>
    <w:multiLevelType w:val="multilevel"/>
    <w:tmpl w:val="910AC120"/>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b w:val="0"/>
        <w:i w:val="0"/>
        <w:vanish w:val="0"/>
        <w:u w:val="none"/>
      </w:rPr>
    </w:lvl>
    <w:lvl w:ilvl="3">
      <w:start w:val="1"/>
      <w:numFmt w:val="decimal"/>
      <w:lvlText w:val="%4)"/>
      <w:lvlJc w:val="left"/>
      <w:pPr>
        <w:tabs>
          <w:tab w:val="num" w:pos="2880"/>
        </w:tabs>
        <w:ind w:left="2880" w:hanging="720"/>
      </w:pPr>
      <w:rPr>
        <w:rFonts w:hint="default"/>
        <w:b w:val="0"/>
        <w:i w:val="0"/>
        <w:vanish w:val="0"/>
        <w:u w:val="none"/>
      </w:rPr>
    </w:lvl>
    <w:lvl w:ilvl="4">
      <w:start w:val="1"/>
      <w:numFmt w:val="lowerLetter"/>
      <w:pStyle w:val="Heading5"/>
      <w:lvlText w:val="%5)"/>
      <w:lvlJc w:val="left"/>
      <w:pPr>
        <w:tabs>
          <w:tab w:val="num" w:pos="3600"/>
        </w:tabs>
        <w:ind w:left="3600" w:hanging="720"/>
      </w:pPr>
      <w:rPr>
        <w:rFonts w:hint="default"/>
        <w:vanish w:val="0"/>
        <w:u w:val="none"/>
      </w:rPr>
    </w:lvl>
    <w:lvl w:ilvl="5">
      <w:start w:val="1"/>
      <w:numFmt w:val="lowerRoman"/>
      <w:lvlRestart w:val="0"/>
      <w:pStyle w:val="Heading6"/>
      <w:lvlText w:val="(%6)"/>
      <w:lvlJc w:val="left"/>
      <w:pPr>
        <w:tabs>
          <w:tab w:val="num" w:pos="4320"/>
        </w:tabs>
        <w:ind w:left="4320" w:hanging="720"/>
      </w:pPr>
      <w:rPr>
        <w:rFonts w:hint="default"/>
        <w:vanish w:val="0"/>
        <w:u w:val="none"/>
      </w:rPr>
    </w:lvl>
    <w:lvl w:ilvl="6">
      <w:start w:val="1"/>
      <w:numFmt w:val="bullet"/>
      <w:pStyle w:val="Heading7"/>
      <w:lvlText w:val=""/>
      <w:lvlJc w:val="left"/>
      <w:pPr>
        <w:tabs>
          <w:tab w:val="num" w:pos="1440"/>
        </w:tabs>
        <w:ind w:left="1440" w:hanging="720"/>
      </w:pPr>
      <w:rPr>
        <w:rFonts w:ascii="Symbol" w:hAnsi="Symbol"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num w:numId="1">
    <w:abstractNumId w:val="6"/>
  </w:num>
  <w:num w:numId="2">
    <w:abstractNumId w:val="1"/>
  </w:num>
  <w:num w:numId="3">
    <w:abstractNumId w:val="9"/>
  </w:num>
  <w:num w:numId="4">
    <w:abstractNumId w:val="7"/>
    <w:lvlOverride w:ilvl="0">
      <w:startOverride w:val="1"/>
    </w:lvlOverride>
  </w:num>
  <w:num w:numId="5">
    <w:abstractNumId w:val="4"/>
  </w:num>
  <w:num w:numId="6">
    <w:abstractNumId w:val="0"/>
  </w:num>
  <w:num w:numId="7">
    <w:abstractNumId w:val="8"/>
  </w:num>
  <w:num w:numId="8">
    <w:abstractNumId w:val="2"/>
  </w:num>
  <w:num w:numId="9">
    <w:abstractNumId w:val="5"/>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mirrorMargins/>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EC2"/>
    <w:rsid w:val="0003216B"/>
    <w:rsid w:val="000932D8"/>
    <w:rsid w:val="000F2B6A"/>
    <w:rsid w:val="00121233"/>
    <w:rsid w:val="001618E3"/>
    <w:rsid w:val="00195E50"/>
    <w:rsid w:val="001B45E1"/>
    <w:rsid w:val="001F5286"/>
    <w:rsid w:val="002229C5"/>
    <w:rsid w:val="002316A4"/>
    <w:rsid w:val="00240880"/>
    <w:rsid w:val="0024399E"/>
    <w:rsid w:val="002645B1"/>
    <w:rsid w:val="00274030"/>
    <w:rsid w:val="00275F20"/>
    <w:rsid w:val="002940F3"/>
    <w:rsid w:val="002E0880"/>
    <w:rsid w:val="002F7DF6"/>
    <w:rsid w:val="0030656F"/>
    <w:rsid w:val="00315703"/>
    <w:rsid w:val="00315F2F"/>
    <w:rsid w:val="00330213"/>
    <w:rsid w:val="0033393C"/>
    <w:rsid w:val="00380A04"/>
    <w:rsid w:val="003951DB"/>
    <w:rsid w:val="003A28B5"/>
    <w:rsid w:val="003D552A"/>
    <w:rsid w:val="003E5307"/>
    <w:rsid w:val="003E7D30"/>
    <w:rsid w:val="004159CC"/>
    <w:rsid w:val="00442887"/>
    <w:rsid w:val="00473F16"/>
    <w:rsid w:val="004A7789"/>
    <w:rsid w:val="004B0254"/>
    <w:rsid w:val="0050544D"/>
    <w:rsid w:val="00561F09"/>
    <w:rsid w:val="0058492B"/>
    <w:rsid w:val="005F2A31"/>
    <w:rsid w:val="00642043"/>
    <w:rsid w:val="006445FA"/>
    <w:rsid w:val="00660A80"/>
    <w:rsid w:val="006C68C2"/>
    <w:rsid w:val="00713123"/>
    <w:rsid w:val="00747ACE"/>
    <w:rsid w:val="0079119B"/>
    <w:rsid w:val="007A794E"/>
    <w:rsid w:val="007B1C20"/>
    <w:rsid w:val="007C2918"/>
    <w:rsid w:val="007D0D80"/>
    <w:rsid w:val="007D296E"/>
    <w:rsid w:val="00826F39"/>
    <w:rsid w:val="00844613"/>
    <w:rsid w:val="00893D5C"/>
    <w:rsid w:val="008A1178"/>
    <w:rsid w:val="00943F98"/>
    <w:rsid w:val="00964217"/>
    <w:rsid w:val="00975EC2"/>
    <w:rsid w:val="009B7C20"/>
    <w:rsid w:val="009C0927"/>
    <w:rsid w:val="009D211D"/>
    <w:rsid w:val="009E09DA"/>
    <w:rsid w:val="009E5D06"/>
    <w:rsid w:val="00A4467E"/>
    <w:rsid w:val="00A71AFF"/>
    <w:rsid w:val="00A9019D"/>
    <w:rsid w:val="00A93DF7"/>
    <w:rsid w:val="00AD2636"/>
    <w:rsid w:val="00AD7D49"/>
    <w:rsid w:val="00B11135"/>
    <w:rsid w:val="00B51BB7"/>
    <w:rsid w:val="00BA3E35"/>
    <w:rsid w:val="00BA52B9"/>
    <w:rsid w:val="00BB4890"/>
    <w:rsid w:val="00BC23FB"/>
    <w:rsid w:val="00BD6685"/>
    <w:rsid w:val="00BE6F96"/>
    <w:rsid w:val="00C26A3E"/>
    <w:rsid w:val="00C37D93"/>
    <w:rsid w:val="00C47633"/>
    <w:rsid w:val="00C94C0E"/>
    <w:rsid w:val="00CA30F7"/>
    <w:rsid w:val="00CB490D"/>
    <w:rsid w:val="00CD09A2"/>
    <w:rsid w:val="00D11C19"/>
    <w:rsid w:val="00D37724"/>
    <w:rsid w:val="00D42457"/>
    <w:rsid w:val="00D976C1"/>
    <w:rsid w:val="00DA182F"/>
    <w:rsid w:val="00DA60CE"/>
    <w:rsid w:val="00DB0A03"/>
    <w:rsid w:val="00DB4A42"/>
    <w:rsid w:val="00DE080B"/>
    <w:rsid w:val="00E01D2F"/>
    <w:rsid w:val="00E20E7B"/>
    <w:rsid w:val="00E362A4"/>
    <w:rsid w:val="00E9561D"/>
    <w:rsid w:val="00EE054D"/>
    <w:rsid w:val="00FB2ADC"/>
    <w:rsid w:val="00FD3833"/>
    <w:rsid w:val="00FD67B2"/>
    <w:rsid w:val="00FE1BFC"/>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0AAB1FA9"/>
  <w15:docId w15:val="{384B81FA-567D-44E9-98D3-250F9C2F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5307"/>
    <w:pPr>
      <w:spacing w:after="240"/>
    </w:pPr>
    <w:rPr>
      <w:rFonts w:ascii="Garamond" w:hAnsi="Garamond"/>
      <w:color w:val="000000"/>
      <w:sz w:val="24"/>
      <w:szCs w:val="24"/>
    </w:rPr>
  </w:style>
  <w:style w:type="paragraph" w:styleId="Heading1">
    <w:name w:val="heading 1"/>
    <w:basedOn w:val="Normal"/>
    <w:next w:val="Normal"/>
    <w:qFormat/>
    <w:rsid w:val="003E5307"/>
    <w:pPr>
      <w:keepNext/>
      <w:pBdr>
        <w:bottom w:val="single" w:sz="4" w:space="5" w:color="auto"/>
      </w:pBdr>
      <w:outlineLvl w:val="0"/>
    </w:pPr>
    <w:rPr>
      <w:rFonts w:ascii="Bookman Old Style" w:hAnsi="Bookman Old Style"/>
      <w:b/>
      <w:kern w:val="32"/>
      <w:sz w:val="48"/>
    </w:rPr>
  </w:style>
  <w:style w:type="paragraph" w:styleId="Heading2">
    <w:name w:val="heading 2"/>
    <w:basedOn w:val="Normal"/>
    <w:next w:val="Normal"/>
    <w:qFormat/>
    <w:rsid w:val="002940F3"/>
    <w:pPr>
      <w:keepNext/>
      <w:outlineLvl w:val="1"/>
    </w:pPr>
    <w:rPr>
      <w:rFonts w:ascii="Bookman Old Style" w:hAnsi="Bookman Old Style"/>
      <w:b/>
      <w:sz w:val="36"/>
    </w:rPr>
  </w:style>
  <w:style w:type="paragraph" w:styleId="Heading3">
    <w:name w:val="heading 3"/>
    <w:basedOn w:val="Normal"/>
    <w:next w:val="Normal"/>
    <w:qFormat/>
    <w:rsid w:val="003E5307"/>
    <w:pPr>
      <w:keepNext/>
      <w:spacing w:after="20"/>
      <w:outlineLvl w:val="2"/>
    </w:pPr>
    <w:rPr>
      <w:rFonts w:ascii="Bookman Old Style" w:hAnsi="Bookman Old Style"/>
      <w:b/>
      <w:sz w:val="30"/>
    </w:rPr>
  </w:style>
  <w:style w:type="paragraph" w:styleId="Heading4">
    <w:name w:val="heading 4"/>
    <w:basedOn w:val="Normal"/>
    <w:next w:val="Normal"/>
    <w:qFormat/>
    <w:rsid w:val="003E5307"/>
    <w:pPr>
      <w:keepNext/>
      <w:spacing w:before="240" w:after="60"/>
      <w:outlineLvl w:val="3"/>
    </w:pPr>
    <w:rPr>
      <w:rFonts w:ascii="Bookman Old Style" w:hAnsi="Bookman Old Style"/>
      <w:b/>
      <w:bCs/>
      <w:szCs w:val="28"/>
    </w:rPr>
  </w:style>
  <w:style w:type="paragraph" w:styleId="Heading5">
    <w:name w:val="heading 5"/>
    <w:basedOn w:val="Normal"/>
    <w:qFormat/>
    <w:rsid w:val="003E5307"/>
    <w:pPr>
      <w:numPr>
        <w:ilvl w:val="4"/>
        <w:numId w:val="3"/>
      </w:numPr>
      <w:outlineLvl w:val="4"/>
    </w:pPr>
    <w:rPr>
      <w:rFonts w:ascii="Times New Roman" w:hAnsi="Times New Roman"/>
      <w:bCs/>
      <w:iCs/>
      <w:kern w:val="24"/>
    </w:rPr>
  </w:style>
  <w:style w:type="paragraph" w:styleId="Heading6">
    <w:name w:val="heading 6"/>
    <w:basedOn w:val="Normal"/>
    <w:qFormat/>
    <w:rsid w:val="003E5307"/>
    <w:pPr>
      <w:numPr>
        <w:ilvl w:val="5"/>
        <w:numId w:val="3"/>
      </w:numPr>
      <w:outlineLvl w:val="5"/>
    </w:pPr>
    <w:rPr>
      <w:rFonts w:ascii="Times New Roman" w:hAnsi="Times New Roman"/>
      <w:bCs/>
      <w:kern w:val="24"/>
    </w:rPr>
  </w:style>
  <w:style w:type="paragraph" w:styleId="Heading7">
    <w:name w:val="heading 7"/>
    <w:basedOn w:val="Normal"/>
    <w:qFormat/>
    <w:rsid w:val="003E5307"/>
    <w:pPr>
      <w:numPr>
        <w:ilvl w:val="6"/>
        <w:numId w:val="3"/>
      </w:numPr>
      <w:outlineLvl w:val="6"/>
    </w:pPr>
    <w:rPr>
      <w:rFonts w:ascii="Times New Roman" w:hAnsi="Times New Roman"/>
      <w:kern w:val="24"/>
    </w:rPr>
  </w:style>
  <w:style w:type="paragraph" w:styleId="Heading8">
    <w:name w:val="heading 8"/>
    <w:basedOn w:val="Normal"/>
    <w:qFormat/>
    <w:rsid w:val="003E5307"/>
    <w:pPr>
      <w:numPr>
        <w:ilvl w:val="7"/>
        <w:numId w:val="3"/>
      </w:numPr>
      <w:outlineLvl w:val="7"/>
    </w:pPr>
    <w:rPr>
      <w:rFonts w:ascii="Times New Roman" w:hAnsi="Times New Roman"/>
      <w:iCs/>
      <w:kern w:val="24"/>
    </w:rPr>
  </w:style>
  <w:style w:type="paragraph" w:styleId="Heading9">
    <w:name w:val="heading 9"/>
    <w:basedOn w:val="Normal"/>
    <w:qFormat/>
    <w:rsid w:val="003E5307"/>
    <w:pPr>
      <w:numPr>
        <w:ilvl w:val="8"/>
        <w:numId w:val="3"/>
      </w:numPr>
      <w:outlineLvl w:val="8"/>
    </w:pPr>
    <w:rPr>
      <w:rFonts w:ascii="Times New Roman" w:hAnsi="Times New Roman" w:cs="Arial"/>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3E5307"/>
    <w:rPr>
      <w:b/>
    </w:rPr>
  </w:style>
  <w:style w:type="paragraph" w:styleId="Footer">
    <w:name w:val="footer"/>
    <w:basedOn w:val="Normal"/>
    <w:rsid w:val="003E5307"/>
    <w:pPr>
      <w:pBdr>
        <w:top w:val="single" w:sz="4" w:space="4" w:color="auto"/>
      </w:pBdr>
      <w:tabs>
        <w:tab w:val="center" w:pos="4320"/>
        <w:tab w:val="right" w:pos="8640"/>
      </w:tabs>
      <w:spacing w:before="360" w:after="0"/>
    </w:pPr>
    <w:rPr>
      <w:rFonts w:ascii="Futura Lt BT" w:hAnsi="Futura Lt BT"/>
      <w:i/>
      <w:sz w:val="20"/>
      <w:szCs w:val="20"/>
    </w:rPr>
  </w:style>
  <w:style w:type="paragraph" w:customStyle="1" w:styleId="FooterRight">
    <w:name w:val="Footer Right"/>
    <w:basedOn w:val="Footer"/>
    <w:rsid w:val="003E5307"/>
    <w:pPr>
      <w:jc w:val="right"/>
    </w:pPr>
  </w:style>
  <w:style w:type="paragraph" w:customStyle="1" w:styleId="IndexList">
    <w:name w:val="Index List"/>
    <w:basedOn w:val="Normal"/>
    <w:next w:val="ListBullet"/>
    <w:rsid w:val="003E5307"/>
    <w:pPr>
      <w:numPr>
        <w:numId w:val="4"/>
      </w:numPr>
      <w:contextualSpacing/>
    </w:pPr>
    <w:rPr>
      <w:sz w:val="22"/>
    </w:rPr>
  </w:style>
  <w:style w:type="paragraph" w:styleId="ListBullet">
    <w:name w:val="List Bullet"/>
    <w:basedOn w:val="Normal"/>
    <w:autoRedefine/>
    <w:rsid w:val="003E5307"/>
    <w:pPr>
      <w:numPr>
        <w:numId w:val="6"/>
      </w:numPr>
      <w:spacing w:line="240" w:lineRule="exact"/>
    </w:pPr>
  </w:style>
  <w:style w:type="character" w:customStyle="1" w:styleId="Italic">
    <w:name w:val="Italic"/>
    <w:rsid w:val="003E5307"/>
    <w:rPr>
      <w:i/>
    </w:rPr>
  </w:style>
  <w:style w:type="paragraph" w:customStyle="1" w:styleId="LetterList">
    <w:name w:val="Letter List"/>
    <w:basedOn w:val="Normal"/>
    <w:rsid w:val="003E5307"/>
    <w:pPr>
      <w:numPr>
        <w:numId w:val="5"/>
      </w:numPr>
      <w:spacing w:before="240"/>
    </w:pPr>
    <w:rPr>
      <w:sz w:val="22"/>
    </w:rPr>
  </w:style>
  <w:style w:type="paragraph" w:customStyle="1" w:styleId="ListBulletSimple">
    <w:name w:val="List Bullet Simple"/>
    <w:basedOn w:val="Normal"/>
    <w:rsid w:val="001618E3"/>
    <w:pPr>
      <w:numPr>
        <w:numId w:val="1"/>
      </w:numPr>
      <w:spacing w:before="240" w:line="280" w:lineRule="exact"/>
      <w:contextualSpacing/>
    </w:pPr>
  </w:style>
  <w:style w:type="paragraph" w:styleId="ListNumber">
    <w:name w:val="List Number"/>
    <w:basedOn w:val="Normal"/>
    <w:next w:val="Normal"/>
    <w:rsid w:val="001618E3"/>
    <w:pPr>
      <w:numPr>
        <w:numId w:val="2"/>
      </w:numPr>
    </w:pPr>
  </w:style>
  <w:style w:type="paragraph" w:customStyle="1" w:styleId="NormalaftList">
    <w:name w:val="Normal aft List"/>
    <w:basedOn w:val="Normal"/>
    <w:rsid w:val="001618E3"/>
    <w:pPr>
      <w:spacing w:before="240" w:after="0"/>
    </w:pPr>
  </w:style>
  <w:style w:type="table" w:customStyle="1" w:styleId="TableBox">
    <w:name w:val="Table + Box"/>
    <w:basedOn w:val="TableNormal"/>
    <w:rsid w:val="003E530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LetterListSimple">
    <w:name w:val="Letter List Simple"/>
    <w:basedOn w:val="LetterList"/>
    <w:rsid w:val="001618E3"/>
    <w:pPr>
      <w:contextualSpacing/>
    </w:pPr>
  </w:style>
  <w:style w:type="paragraph" w:styleId="Header">
    <w:name w:val="header"/>
    <w:basedOn w:val="Normal"/>
    <w:rsid w:val="001618E3"/>
    <w:pPr>
      <w:tabs>
        <w:tab w:val="center" w:pos="4320"/>
        <w:tab w:val="right" w:pos="8640"/>
      </w:tabs>
    </w:pPr>
  </w:style>
  <w:style w:type="character" w:customStyle="1" w:styleId="11pt">
    <w:name w:val="11 pt"/>
    <w:rsid w:val="003E5307"/>
    <w:rPr>
      <w:sz w:val="22"/>
      <w:szCs w:val="22"/>
    </w:rPr>
  </w:style>
  <w:style w:type="paragraph" w:customStyle="1" w:styleId="6ptPadding">
    <w:name w:val="6pt Padding"/>
    <w:basedOn w:val="Normal"/>
    <w:rsid w:val="003E5307"/>
    <w:pPr>
      <w:spacing w:before="80" w:after="0" w:line="120" w:lineRule="exact"/>
      <w:ind w:left="43"/>
    </w:pPr>
    <w:rPr>
      <w:color w:val="auto"/>
      <w:sz w:val="18"/>
      <w:szCs w:val="20"/>
    </w:rPr>
  </w:style>
  <w:style w:type="paragraph" w:styleId="BalloonText">
    <w:name w:val="Balloon Text"/>
    <w:basedOn w:val="Normal"/>
    <w:semiHidden/>
    <w:rsid w:val="003E5307"/>
    <w:rPr>
      <w:rFonts w:ascii="Tahoma" w:hAnsi="Tahoma" w:cs="Tahoma"/>
      <w:sz w:val="16"/>
      <w:szCs w:val="16"/>
    </w:rPr>
  </w:style>
  <w:style w:type="paragraph" w:customStyle="1" w:styleId="Body">
    <w:name w:val="Body"/>
    <w:basedOn w:val="Normal"/>
    <w:link w:val="BodyChar"/>
    <w:rsid w:val="0058492B"/>
    <w:pPr>
      <w:tabs>
        <w:tab w:val="left" w:pos="-720"/>
        <w:tab w:val="left" w:pos="0"/>
        <w:tab w:val="left" w:pos="360"/>
        <w:tab w:val="left" w:pos="1440"/>
      </w:tabs>
    </w:pPr>
    <w:rPr>
      <w:rFonts w:cs="Constantia"/>
      <w:sz w:val="26"/>
    </w:rPr>
  </w:style>
  <w:style w:type="paragraph" w:customStyle="1" w:styleId="BodyIndented">
    <w:name w:val="Body Indented"/>
    <w:basedOn w:val="Normal"/>
    <w:rsid w:val="003E5307"/>
    <w:pPr>
      <w:tabs>
        <w:tab w:val="left" w:pos="-720"/>
        <w:tab w:val="left" w:pos="0"/>
        <w:tab w:val="left" w:pos="1440"/>
      </w:tabs>
      <w:ind w:left="432"/>
    </w:pPr>
    <w:rPr>
      <w:rFonts w:cs="Constantia"/>
    </w:rPr>
  </w:style>
  <w:style w:type="paragraph" w:customStyle="1" w:styleId="BodyIndented4">
    <w:name w:val="Body Indented 4&quot;"/>
    <w:basedOn w:val="Normal"/>
    <w:rsid w:val="003E5307"/>
    <w:pPr>
      <w:tabs>
        <w:tab w:val="left" w:pos="-1080"/>
        <w:tab w:val="left" w:pos="-720"/>
        <w:tab w:val="left" w:pos="360"/>
        <w:tab w:val="left" w:pos="1440"/>
      </w:tabs>
      <w:ind w:left="5760"/>
    </w:pPr>
    <w:rPr>
      <w:rFonts w:cs="Constantia"/>
      <w:iCs/>
    </w:rPr>
  </w:style>
  <w:style w:type="character" w:customStyle="1" w:styleId="BoldItalic">
    <w:name w:val="Bold Italic"/>
    <w:rsid w:val="003E5307"/>
    <w:rPr>
      <w:b/>
      <w:i/>
    </w:rPr>
  </w:style>
  <w:style w:type="paragraph" w:customStyle="1" w:styleId="CenterItal">
    <w:name w:val="Center Ital"/>
    <w:basedOn w:val="Normal"/>
    <w:rsid w:val="003E5307"/>
    <w:pPr>
      <w:spacing w:after="0" w:line="264" w:lineRule="auto"/>
      <w:jc w:val="center"/>
    </w:pPr>
    <w:rPr>
      <w:i/>
      <w:szCs w:val="20"/>
    </w:rPr>
  </w:style>
  <w:style w:type="paragraph" w:customStyle="1" w:styleId="CenterTitle1">
    <w:name w:val="Center Title 1"/>
    <w:basedOn w:val="Normal"/>
    <w:rsid w:val="003E5307"/>
    <w:pPr>
      <w:tabs>
        <w:tab w:val="left" w:pos="270"/>
        <w:tab w:val="left" w:pos="630"/>
        <w:tab w:val="left" w:pos="5325"/>
        <w:tab w:val="left" w:pos="5670"/>
        <w:tab w:val="left" w:pos="6390"/>
        <w:tab w:val="left" w:pos="7110"/>
        <w:tab w:val="left" w:pos="7830"/>
        <w:tab w:val="left" w:pos="8550"/>
        <w:tab w:val="left" w:pos="9270"/>
      </w:tabs>
      <w:spacing w:after="0"/>
      <w:jc w:val="center"/>
    </w:pPr>
    <w:rPr>
      <w:b/>
      <w:smallCaps/>
      <w:sz w:val="40"/>
      <w:szCs w:val="20"/>
    </w:rPr>
  </w:style>
  <w:style w:type="paragraph" w:customStyle="1" w:styleId="CenterTitle2">
    <w:name w:val="Center Title 2"/>
    <w:basedOn w:val="Normal"/>
    <w:rsid w:val="003E5307"/>
    <w:pPr>
      <w:tabs>
        <w:tab w:val="left" w:pos="270"/>
        <w:tab w:val="left" w:pos="630"/>
        <w:tab w:val="left" w:pos="5325"/>
        <w:tab w:val="left" w:pos="5670"/>
        <w:tab w:val="left" w:pos="6390"/>
        <w:tab w:val="left" w:pos="7110"/>
        <w:tab w:val="left" w:pos="7830"/>
        <w:tab w:val="left" w:pos="8550"/>
        <w:tab w:val="left" w:pos="9270"/>
      </w:tabs>
      <w:spacing w:after="0"/>
      <w:jc w:val="center"/>
    </w:pPr>
    <w:rPr>
      <w:b/>
      <w:smallCaps/>
    </w:rPr>
  </w:style>
  <w:style w:type="paragraph" w:customStyle="1" w:styleId="CenterTitle3">
    <w:name w:val="Center Title 3"/>
    <w:basedOn w:val="Normal"/>
    <w:rsid w:val="003E5307"/>
    <w:pPr>
      <w:spacing w:after="0"/>
      <w:jc w:val="center"/>
    </w:pPr>
    <w:rPr>
      <w:b/>
      <w:sz w:val="28"/>
      <w:szCs w:val="20"/>
    </w:rPr>
  </w:style>
  <w:style w:type="paragraph" w:customStyle="1" w:styleId="CenterTitle4">
    <w:name w:val="Center Title 4"/>
    <w:basedOn w:val="Normal"/>
    <w:rsid w:val="003E5307"/>
    <w:pPr>
      <w:jc w:val="center"/>
    </w:pPr>
    <w:rPr>
      <w:szCs w:val="20"/>
    </w:rPr>
  </w:style>
  <w:style w:type="character" w:customStyle="1" w:styleId="Form10pt">
    <w:name w:val="Form 10pt"/>
    <w:rsid w:val="003E5307"/>
    <w:rPr>
      <w:position w:val="10"/>
      <w:sz w:val="20"/>
      <w:szCs w:val="20"/>
    </w:rPr>
  </w:style>
  <w:style w:type="character" w:customStyle="1" w:styleId="SMALLCAPS">
    <w:name w:val="SMALLCAPS"/>
    <w:rsid w:val="003E5307"/>
    <w:rPr>
      <w:rFonts w:ascii="Garamond" w:hAnsi="Garamond"/>
      <w:smallCaps/>
      <w:sz w:val="24"/>
    </w:rPr>
  </w:style>
  <w:style w:type="character" w:customStyle="1" w:styleId="Underline">
    <w:name w:val="Underline"/>
    <w:rsid w:val="003E5307"/>
    <w:rPr>
      <w:u w:val="single"/>
    </w:rPr>
  </w:style>
  <w:style w:type="character" w:customStyle="1" w:styleId="13pt">
    <w:name w:val="13pt"/>
    <w:rsid w:val="0058492B"/>
    <w:rPr>
      <w:sz w:val="26"/>
    </w:rPr>
  </w:style>
  <w:style w:type="paragraph" w:customStyle="1" w:styleId="BodyBklt">
    <w:name w:val="Body Bklt"/>
    <w:basedOn w:val="Body"/>
    <w:link w:val="BodyBkltChar"/>
    <w:rsid w:val="0058492B"/>
    <w:pPr>
      <w:ind w:right="864"/>
    </w:pPr>
  </w:style>
  <w:style w:type="character" w:customStyle="1" w:styleId="BodyChar">
    <w:name w:val="Body Char"/>
    <w:link w:val="Body"/>
    <w:rsid w:val="0058492B"/>
    <w:rPr>
      <w:rFonts w:ascii="Garamond" w:hAnsi="Garamond" w:cs="Constantia"/>
      <w:color w:val="000000"/>
      <w:sz w:val="26"/>
      <w:szCs w:val="24"/>
      <w:lang w:val="en-US" w:eastAsia="en-US" w:bidi="ar-SA"/>
    </w:rPr>
  </w:style>
  <w:style w:type="character" w:customStyle="1" w:styleId="BodyBkltChar">
    <w:name w:val="Body Bklt Char"/>
    <w:basedOn w:val="BodyChar"/>
    <w:link w:val="BodyBklt"/>
    <w:rsid w:val="0058492B"/>
    <w:rPr>
      <w:rFonts w:ascii="Garamond" w:hAnsi="Garamond" w:cs="Constantia"/>
      <w:color w:val="000000"/>
      <w:sz w:val="26"/>
      <w:szCs w:val="24"/>
      <w:lang w:val="en-US" w:eastAsia="en-US" w:bidi="ar-SA"/>
    </w:rPr>
  </w:style>
  <w:style w:type="paragraph" w:styleId="ListParagraph">
    <w:name w:val="List Paragraph"/>
    <w:basedOn w:val="Normal"/>
    <w:uiPriority w:val="34"/>
    <w:qFormat/>
    <w:rsid w:val="0094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dra\Application%20Data\Microsoft\Templates\Form%202008%20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 2008 B</Template>
  <TotalTime>67</TotalTime>
  <Pages>8</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Form 15: Temporary Restraining Order</vt:lpstr>
    </vt:vector>
  </TitlesOfParts>
  <Company>MLRI</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15: Temporary Restraining Order</dc:title>
  <dc:creator>Helpdesk</dc:creator>
  <cp:lastModifiedBy>Balandis, Stefanie</cp:lastModifiedBy>
  <cp:revision>5</cp:revision>
  <cp:lastPrinted>2017-04-13T20:58:00Z</cp:lastPrinted>
  <dcterms:created xsi:type="dcterms:W3CDTF">2022-08-19T12:27:00Z</dcterms:created>
  <dcterms:modified xsi:type="dcterms:W3CDTF">2022-08-19T13:34:00Z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M:\DOCUME~1\HELPDE~1.001\LOCALS~1\Temp\3\CWOWP\FORM 15.TRO- 7-1-03.WPD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